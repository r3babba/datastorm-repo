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8E4FC"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2A57F50F" wp14:editId="0B6107B6">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3A7508"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07B1C1F5" w14:textId="77777777" w:rsidTr="00A91D75">
        <w:trPr>
          <w:trHeight w:val="2150"/>
        </w:trPr>
        <w:tc>
          <w:tcPr>
            <w:tcW w:w="5760" w:type="dxa"/>
            <w:tcBorders>
              <w:top w:val="nil"/>
              <w:left w:val="nil"/>
              <w:bottom w:val="nil"/>
              <w:right w:val="nil"/>
            </w:tcBorders>
            <w:vAlign w:val="center"/>
          </w:tcPr>
          <w:p w14:paraId="728587DD" w14:textId="4B5652CE" w:rsidR="00A91D75" w:rsidRPr="001E59F3" w:rsidRDefault="00C6323A" w:rsidP="00A91D75">
            <w:pPr>
              <w:pStyle w:val="Title"/>
              <w:framePr w:hSpace="0" w:wrap="auto" w:vAnchor="margin" w:xAlign="left" w:yAlign="inline"/>
            </w:pPr>
            <w:r>
              <w:rPr>
                <w:noProof/>
              </w:rPr>
              <w:drawing>
                <wp:anchor distT="0" distB="0" distL="114300" distR="114300" simplePos="0" relativeHeight="251658240" behindDoc="1" locked="0" layoutInCell="1" allowOverlap="1" wp14:anchorId="24717AA1" wp14:editId="307A3E18">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CACDCC2" wp14:editId="6E9DE799">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2068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E12C4B">
              <w:t>Data Storm</w:t>
            </w:r>
          </w:p>
          <w:p w14:paraId="07BA0DD8" w14:textId="18EB8EFC" w:rsidR="00A91D75" w:rsidRPr="001E59F3" w:rsidRDefault="00E12C4B" w:rsidP="00A91D75">
            <w:pPr>
              <w:pStyle w:val="Title"/>
              <w:framePr w:hSpace="0" w:wrap="auto" w:vAnchor="margin" w:xAlign="left" w:yAlign="inline"/>
            </w:pPr>
            <w:r>
              <w:t>V 1.0</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692"/>
        <w:gridCol w:w="2425"/>
        <w:gridCol w:w="2873"/>
      </w:tblGrid>
      <w:tr w:rsidR="00A91D75" w14:paraId="5CFD67FD" w14:textId="77777777" w:rsidTr="00C6323A">
        <w:trPr>
          <w:trHeight w:val="358"/>
        </w:trPr>
        <w:tc>
          <w:tcPr>
            <w:tcW w:w="3567" w:type="dxa"/>
          </w:tcPr>
          <w:p w14:paraId="496A871B" w14:textId="77777777" w:rsidR="00A91D75" w:rsidRDefault="00A91D75" w:rsidP="00A91D75">
            <w:r>
              <w:rPr>
                <w:noProof/>
              </w:rPr>
              <mc:AlternateContent>
                <mc:Choice Requires="wps">
                  <w:drawing>
                    <wp:inline distT="0" distB="0" distL="0" distR="0" wp14:anchorId="3ACAD2B7" wp14:editId="7FCD705E">
                      <wp:extent cx="2979420"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979420" cy="309093"/>
                              </a:xfrm>
                              <a:prstGeom prst="rect">
                                <a:avLst/>
                              </a:prstGeom>
                              <a:noFill/>
                              <a:ln w="6350">
                                <a:noFill/>
                              </a:ln>
                            </wps:spPr>
                            <wps:txbx>
                              <w:txbxContent>
                                <w:p w14:paraId="2D611A29" w14:textId="75C707E8" w:rsidR="00A91D75" w:rsidRPr="00A91D75" w:rsidRDefault="00E12C4B" w:rsidP="00A91D75">
                                  <w:pPr>
                                    <w:pStyle w:val="Subtitle"/>
                                  </w:pPr>
                                  <w:r>
                                    <w:t>Team Appstat / ds1061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3ACAD2B7" id="_x0000_t202" coordsize="21600,21600" o:spt="202" path="m,l,21600r21600,l21600,xe">
                      <v:stroke joinstyle="miter"/>
                      <v:path gradientshapeok="t" o:connecttype="rect"/>
                    </v:shapetype>
                    <v:shape id="Text Box 6" o:spid="_x0000_s1026" type="#_x0000_t202" style="width:234.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" filled="f" stroked="f" strokeweight=".5pt">
                      <v:textbox inset=",,,0">
                        <w:txbxContent>
                          <w:p w14:paraId="2D611A29" w14:textId="75C707E8" w:rsidR="00A91D75" w:rsidRPr="00A91D75" w:rsidRDefault="00E12C4B" w:rsidP="00A91D75">
                            <w:pPr>
                              <w:pStyle w:val="Subtitle"/>
                            </w:pPr>
                            <w:r>
                              <w:t>Team Appstat / ds1061</w:t>
                            </w:r>
                          </w:p>
                        </w:txbxContent>
                      </v:textbox>
                      <w10:anchorlock/>
                    </v:shape>
                  </w:pict>
                </mc:Fallback>
              </mc:AlternateContent>
            </w:r>
          </w:p>
        </w:tc>
        <w:tc>
          <w:tcPr>
            <w:tcW w:w="2940" w:type="dxa"/>
            <w:vAlign w:val="bottom"/>
          </w:tcPr>
          <w:p w14:paraId="16CDEC01" w14:textId="77777777" w:rsidR="00A91D75" w:rsidRDefault="00A91D75" w:rsidP="00A91D75"/>
        </w:tc>
        <w:tc>
          <w:tcPr>
            <w:tcW w:w="3483" w:type="dxa"/>
            <w:vAlign w:val="bottom"/>
          </w:tcPr>
          <w:p w14:paraId="74E3A9FE" w14:textId="77777777" w:rsidR="00A91D75" w:rsidRDefault="00A91D75" w:rsidP="00A91D75">
            <w:pPr>
              <w:jc w:val="right"/>
            </w:pPr>
          </w:p>
        </w:tc>
      </w:tr>
      <w:tr w:rsidR="00A91D75" w14:paraId="3BFA3AB3" w14:textId="77777777" w:rsidTr="00C6323A">
        <w:trPr>
          <w:trHeight w:val="1197"/>
        </w:trPr>
        <w:tc>
          <w:tcPr>
            <w:tcW w:w="3567" w:type="dxa"/>
          </w:tcPr>
          <w:p w14:paraId="008B325A" w14:textId="0673C0F1" w:rsidR="00A91D75" w:rsidRDefault="00E12C4B" w:rsidP="00A91D75">
            <w:pPr>
              <w:rPr>
                <w:noProof/>
              </w:rPr>
            </w:pPr>
            <w:r>
              <w:rPr>
                <w:noProof/>
              </w:rPr>
              <mc:AlternateContent>
                <mc:Choice Requires="wps">
                  <w:drawing>
                    <wp:anchor distT="228600" distB="228600" distL="228600" distR="228600" simplePos="0" relativeHeight="251661312" behindDoc="0" locked="0" layoutInCell="1" allowOverlap="1" wp14:anchorId="21BD85DD" wp14:editId="0F62CCF6">
                      <wp:simplePos x="0" y="0"/>
                      <wp:positionH relativeFrom="margin">
                        <wp:posOffset>-1905</wp:posOffset>
                      </wp:positionH>
                      <wp:positionV relativeFrom="margin">
                        <wp:posOffset>102870</wp:posOffset>
                      </wp:positionV>
                      <wp:extent cx="3230880" cy="1036320"/>
                      <wp:effectExtent l="0" t="0" r="7620" b="0"/>
                      <wp:wrapNone/>
                      <wp:docPr id="36" name="Text Box 36"/>
                      <wp:cNvGraphicFramePr/>
                      <a:graphic xmlns:a="http://schemas.openxmlformats.org/drawingml/2006/main">
                        <a:graphicData uri="http://schemas.microsoft.com/office/word/2010/wordprocessingShape">
                          <wps:wsp>
                            <wps:cNvSpPr txBox="1"/>
                            <wps:spPr>
                              <a:xfrm>
                                <a:off x="0" y="0"/>
                                <a:ext cx="3230880" cy="10363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4F36662" w14:textId="77777777" w:rsidR="00E12C4B" w:rsidRDefault="00E12C4B" w:rsidP="00E12C4B">
                                  <w:pPr>
                                    <w:pStyle w:val="ListBullet"/>
                                    <w:numPr>
                                      <w:ilvl w:val="0"/>
                                      <w:numId w:val="10"/>
                                    </w:numPr>
                                  </w:pPr>
                                  <w:r w:rsidRPr="005D7B72">
                                    <w:t>Rahul Kalubowila</w:t>
                                  </w:r>
                                </w:p>
                                <w:p w14:paraId="18ABA05C" w14:textId="77777777" w:rsidR="00E12C4B" w:rsidRDefault="00E12C4B" w:rsidP="00E12C4B">
                                  <w:pPr>
                                    <w:pStyle w:val="ListBullet"/>
                                    <w:numPr>
                                      <w:ilvl w:val="0"/>
                                      <w:numId w:val="10"/>
                                    </w:numPr>
                                  </w:pPr>
                                  <w:r>
                                    <w:t xml:space="preserve">Senuri Guneratne </w:t>
                                  </w:r>
                                </w:p>
                                <w:p w14:paraId="0B33AC56" w14:textId="77777777" w:rsidR="00E12C4B" w:rsidRDefault="00E12C4B" w:rsidP="00E12C4B">
                                  <w:pPr>
                                    <w:pStyle w:val="ListBullet"/>
                                    <w:numPr>
                                      <w:ilvl w:val="0"/>
                                      <w:numId w:val="10"/>
                                    </w:numPr>
                                  </w:pPr>
                                  <w:r>
                                    <w:t>Anuradha Dissanayake</w:t>
                                  </w:r>
                                </w:p>
                                <w:p w14:paraId="58671A96" w14:textId="77777777" w:rsidR="00E12C4B" w:rsidRDefault="00E12C4B" w:rsidP="00E12C4B">
                                  <w:pPr>
                                    <w:pStyle w:val="NoSpacing"/>
                                    <w:jc w:val="right"/>
                                    <w:rPr>
                                      <w:color w:val="3A3363"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D85DD" id="Text Box 36" o:spid="_x0000_s1027" type="#_x0000_t202" style="position:absolute;margin-left:-.15pt;margin-top:8.1pt;width:254.4pt;height:81.6pt;z-index:2516613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" fillcolor="white [2899]" stroked="f" strokeweight=".5pt">
                      <v:fill color2="#f9f9f9 [3139]" rotate="t" focusposition=".5,.5" focussize="-.5,-.5" focus="100%" type="gradientRadial"/>
                      <v:textbox inset="14.4pt,14.4pt,14.4pt,14.4pt">
                        <w:txbxContent>
                          <w:p w14:paraId="54F36662" w14:textId="77777777" w:rsidR="00E12C4B" w:rsidRDefault="00E12C4B" w:rsidP="00E12C4B">
                            <w:pPr>
                              <w:pStyle w:val="ListBullet"/>
                              <w:numPr>
                                <w:ilvl w:val="0"/>
                                <w:numId w:val="10"/>
                              </w:numPr>
                            </w:pPr>
                            <w:r w:rsidRPr="005D7B72">
                              <w:t>Rahul Kalubowila</w:t>
                            </w:r>
                          </w:p>
                          <w:p w14:paraId="18ABA05C" w14:textId="77777777" w:rsidR="00E12C4B" w:rsidRDefault="00E12C4B" w:rsidP="00E12C4B">
                            <w:pPr>
                              <w:pStyle w:val="ListBullet"/>
                              <w:numPr>
                                <w:ilvl w:val="0"/>
                                <w:numId w:val="10"/>
                              </w:numPr>
                            </w:pPr>
                            <w:r>
                              <w:t xml:space="preserve">Senuri Guneratne </w:t>
                            </w:r>
                          </w:p>
                          <w:p w14:paraId="0B33AC56" w14:textId="77777777" w:rsidR="00E12C4B" w:rsidRDefault="00E12C4B" w:rsidP="00E12C4B">
                            <w:pPr>
                              <w:pStyle w:val="ListBullet"/>
                              <w:numPr>
                                <w:ilvl w:val="0"/>
                                <w:numId w:val="10"/>
                              </w:numPr>
                            </w:pPr>
                            <w:r>
                              <w:t>Anuradha Dissanayake</w:t>
                            </w:r>
                          </w:p>
                          <w:p w14:paraId="58671A96" w14:textId="77777777" w:rsidR="00E12C4B" w:rsidRDefault="00E12C4B" w:rsidP="00E12C4B">
                            <w:pPr>
                              <w:pStyle w:val="NoSpacing"/>
                              <w:jc w:val="right"/>
                              <w:rPr>
                                <w:color w:val="3A3363" w:themeColor="text2"/>
                                <w:sz w:val="18"/>
                                <w:szCs w:val="18"/>
                              </w:rPr>
                            </w:pPr>
                          </w:p>
                        </w:txbxContent>
                      </v:textbox>
                      <w10:wrap anchorx="margin" anchory="margin"/>
                    </v:shape>
                  </w:pict>
                </mc:Fallback>
              </mc:AlternateContent>
            </w:r>
          </w:p>
        </w:tc>
        <w:tc>
          <w:tcPr>
            <w:tcW w:w="2940" w:type="dxa"/>
            <w:vAlign w:val="bottom"/>
          </w:tcPr>
          <w:p w14:paraId="77174736" w14:textId="5E6E2C69" w:rsidR="00A91D75" w:rsidRDefault="00A91D75" w:rsidP="00A91D75">
            <w:pPr>
              <w:rPr>
                <w:noProof/>
              </w:rPr>
            </w:pPr>
          </w:p>
        </w:tc>
        <w:tc>
          <w:tcPr>
            <w:tcW w:w="3483" w:type="dxa"/>
            <w:vAlign w:val="bottom"/>
          </w:tcPr>
          <w:p w14:paraId="5313DC60" w14:textId="43AAA9D0" w:rsidR="00A91D75" w:rsidRPr="00D967AC" w:rsidRDefault="00E12C4B" w:rsidP="00A91D75">
            <w:pPr>
              <w:jc w:val="right"/>
              <w:rPr>
                <w:noProof/>
              </w:rPr>
            </w:pPr>
            <w:r>
              <w:rPr>
                <w:noProof/>
              </w:rPr>
              <mc:AlternateContent>
                <mc:Choice Requires="wps">
                  <w:drawing>
                    <wp:anchor distT="0" distB="0" distL="114300" distR="114300" simplePos="0" relativeHeight="251662336" behindDoc="1" locked="0" layoutInCell="1" allowOverlap="1" wp14:anchorId="007CA551" wp14:editId="7A12D8DC">
                      <wp:simplePos x="0" y="0"/>
                      <wp:positionH relativeFrom="column">
                        <wp:posOffset>-1054100</wp:posOffset>
                      </wp:positionH>
                      <wp:positionV relativeFrom="paragraph">
                        <wp:posOffset>311150</wp:posOffset>
                      </wp:positionV>
                      <wp:extent cx="2798445" cy="565785"/>
                      <wp:effectExtent l="0" t="0" r="0" b="5715"/>
                      <wp:wrapNone/>
                      <wp:docPr id="14" name="Text Box 14"/>
                      <wp:cNvGraphicFramePr/>
                      <a:graphic xmlns:a="http://schemas.openxmlformats.org/drawingml/2006/main">
                        <a:graphicData uri="http://schemas.microsoft.com/office/word/2010/wordprocessingShape">
                          <wps:wsp>
                            <wps:cNvSpPr txBox="1"/>
                            <wps:spPr>
                              <a:xfrm>
                                <a:off x="0" y="0"/>
                                <a:ext cx="2798445" cy="565785"/>
                              </a:xfrm>
                              <a:prstGeom prst="rect">
                                <a:avLst/>
                              </a:prstGeom>
                              <a:noFill/>
                              <a:ln w="6350">
                                <a:noFill/>
                              </a:ln>
                            </wps:spPr>
                            <wps:txbx>
                              <w:txbxContent>
                                <w:p w14:paraId="0D6F118C" w14:textId="0570DC8B" w:rsidR="00A91D75" w:rsidRDefault="00E12C4B" w:rsidP="00A91D75">
                                  <w:r>
                                    <w:t>Github</w:t>
                                  </w:r>
                                  <w:r w:rsidR="00A91D75">
                                    <w:t>:</w:t>
                                  </w:r>
                                </w:p>
                                <w:p w14:paraId="7900DAF5" w14:textId="0650A750" w:rsidR="00A91D75" w:rsidRPr="00A91D75" w:rsidRDefault="00E12C4B" w:rsidP="00A91D75">
                                  <w:r>
                                    <w:t xml:space="preserve">F1: </w:t>
                                  </w:r>
                                  <w:r w:rsidR="00A91D75">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CA551" id="Text Box 14" o:spid="_x0000_s1028" type="#_x0000_t202" style="position:absolute;left:0;text-align:left;margin-left:-83pt;margin-top:24.5pt;width:220.35pt;height:44.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" filled="f" stroked="f" strokeweight=".5pt">
                      <v:textbox>
                        <w:txbxContent>
                          <w:p w14:paraId="0D6F118C" w14:textId="0570DC8B" w:rsidR="00A91D75" w:rsidRDefault="00E12C4B" w:rsidP="00A91D75">
                            <w:r>
                              <w:t>Github</w:t>
                            </w:r>
                            <w:r w:rsidR="00A91D75">
                              <w:t>:</w:t>
                            </w:r>
                          </w:p>
                          <w:p w14:paraId="7900DAF5" w14:textId="0650A750" w:rsidR="00A91D75" w:rsidRPr="00A91D75" w:rsidRDefault="00E12C4B" w:rsidP="00A91D75">
                            <w:r>
                              <w:t xml:space="preserve">F1: </w:t>
                            </w:r>
                            <w:r w:rsidR="00A91D75">
                              <w:t xml:space="preserve"> </w:t>
                            </w:r>
                          </w:p>
                        </w:txbxContent>
                      </v:textbox>
                    </v:shape>
                  </w:pict>
                </mc:Fallback>
              </mc:AlternateContent>
            </w:r>
          </w:p>
        </w:tc>
      </w:tr>
    </w:tbl>
    <w:p w14:paraId="20231842" w14:textId="77777777" w:rsidR="00184B35" w:rsidRDefault="00E523C3" w:rsidP="00E523C3">
      <w:pPr>
        <w:pStyle w:val="Heading1"/>
      </w:pPr>
      <w:bookmarkStart w:id="0" w:name="_Toc501116467"/>
      <w:bookmarkStart w:id="1" w:name="_Hlk501114800"/>
      <w:bookmarkStart w:id="2" w:name="_GoBack"/>
      <w:bookmarkEnd w:id="2"/>
      <w:r w:rsidRPr="00E523C3">
        <w:lastRenderedPageBreak/>
        <w:t>TO OUT STOCKHOLDERS</w:t>
      </w:r>
      <w:bookmarkEnd w:id="0"/>
    </w:p>
    <w:bookmarkEnd w:id="1"/>
    <w:p w14:paraId="7D66548B" w14:textId="77777777" w:rsidR="00E523C3" w:rsidRDefault="00E523C3" w:rsidP="00E523C3"/>
    <w:bookmarkStart w:id="3" w:name="_Toc501116468" w:displacedByCustomXml="next"/>
    <w:sdt>
      <w:sdtPr>
        <w:id w:val="1394625952"/>
        <w:placeholder>
          <w:docPart w:val="6B126C29348E4FCBB2382BECF331F545"/>
        </w:placeholder>
        <w:temporary/>
        <w:showingPlcHdr/>
        <w15:appearance w15:val="hidden"/>
      </w:sdtPr>
      <w:sdtEndPr/>
      <w:sdtContent>
        <w:p w14:paraId="59C65E04" w14:textId="77777777" w:rsidR="00E523C3" w:rsidRDefault="00E523C3" w:rsidP="00E523C3">
          <w:pPr>
            <w:pStyle w:val="Heading2"/>
          </w:pPr>
          <w:r>
            <w:t>Strategic Highlights</w:t>
          </w:r>
        </w:p>
      </w:sdtContent>
    </w:sdt>
    <w:bookmarkEnd w:id="3" w:displacedByCustomXml="prev"/>
    <w:sdt>
      <w:sdtPr>
        <w:id w:val="-1753731443"/>
        <w:placeholder>
          <w:docPart w:val="78F3427107214629A8E604DC7AB92288"/>
        </w:placeholder>
        <w:temporary/>
        <w:showingPlcHdr/>
        <w15:appearance w15:val="hidden"/>
      </w:sdtPr>
      <w:sdtEndPr/>
      <w:sdtContent>
        <w:p w14:paraId="2A11B3AB" w14:textId="77777777" w:rsidR="00E523C3" w:rsidRDefault="00E523C3" w:rsidP="00E523C3">
          <w:r>
            <w:t>We’ve added a few tips (like this one) to help you get started.</w:t>
          </w:r>
        </w:p>
        <w:p w14:paraId="04267666" w14:textId="77777777" w:rsidR="00E523C3" w:rsidRDefault="00E523C3" w:rsidP="00E523C3">
          <w:r>
            <w:t>When you tap tip text, the whole tip is selected. Just start typing to replace it with your own.</w:t>
          </w:r>
        </w:p>
      </w:sdtContent>
    </w:sdt>
    <w:bookmarkStart w:id="4" w:name="_Toc501116469" w:displacedByCustomXml="next"/>
    <w:sdt>
      <w:sdtPr>
        <w:id w:val="983738739"/>
        <w:placeholder>
          <w:docPart w:val="EFE93FA757E64F18BAB699338095424A"/>
        </w:placeholder>
        <w:temporary/>
        <w:showingPlcHdr/>
        <w15:appearance w15:val="hidden"/>
      </w:sdtPr>
      <w:sdtEndPr/>
      <w:sdtContent>
        <w:p w14:paraId="5298E146" w14:textId="77777777" w:rsidR="00E523C3" w:rsidRDefault="00E523C3" w:rsidP="00E523C3">
          <w:pPr>
            <w:pStyle w:val="Heading2"/>
          </w:pPr>
          <w:r>
            <w:t>Financial Highlights</w:t>
          </w:r>
        </w:p>
      </w:sdtContent>
    </w:sdt>
    <w:bookmarkEnd w:id="4" w:displacedByCustomXml="prev"/>
    <w:sdt>
      <w:sdtPr>
        <w:id w:val="1868639836"/>
        <w:placeholder>
          <w:docPart w:val="ED22A358956B4ED59B3E6399D93148D3"/>
        </w:placeholder>
        <w:temporary/>
        <w:showingPlcHdr/>
        <w15:appearance w15:val="hidden"/>
      </w:sdtPr>
      <w:sdtEndPr/>
      <w:sdtContent>
        <w:p w14:paraId="4E071970" w14:textId="77777777" w:rsidR="00E523C3" w:rsidRDefault="00E523C3" w:rsidP="00E523C3">
          <w:r>
            <w:t>The headings are typical annual report headings that you might want to use as-is.</w:t>
          </w:r>
        </w:p>
      </w:sdtContent>
    </w:sdt>
    <w:bookmarkStart w:id="5" w:name="_Toc501116470" w:displacedByCustomXml="next"/>
    <w:sdt>
      <w:sdtPr>
        <w:id w:val="113635129"/>
        <w:placeholder>
          <w:docPart w:val="A489D42BEBBE428F9A73A6DE2E92CEBD"/>
        </w:placeholder>
        <w:temporary/>
        <w:showingPlcHdr/>
        <w15:appearance w15:val="hidden"/>
      </w:sdtPr>
      <w:sdtEndPr/>
      <w:sdtContent>
        <w:p w14:paraId="0167C3D2" w14:textId="77777777" w:rsidR="00E523C3" w:rsidRDefault="00E523C3" w:rsidP="00E523C3">
          <w:pPr>
            <w:pStyle w:val="Heading2"/>
          </w:pPr>
          <w:r>
            <w:t>Operating Highlights</w:t>
          </w:r>
        </w:p>
      </w:sdtContent>
    </w:sdt>
    <w:bookmarkEnd w:id="5" w:displacedByCustomXml="prev"/>
    <w:sdt>
      <w:sdtPr>
        <w:id w:val="347221563"/>
        <w:placeholder>
          <w:docPart w:val="A3CD76B798234E31B6562505EF99EA2D"/>
        </w:placeholder>
        <w:temporary/>
        <w:showingPlcHdr/>
        <w15:appearance w15:val="hidden"/>
      </w:sdtPr>
      <w:sdtEndPr/>
      <w:sdtContent>
        <w:p w14:paraId="04CFF282" w14:textId="77777777" w:rsidR="00E523C3" w:rsidRDefault="00E523C3" w:rsidP="00E523C3">
          <w:r>
            <w:t>Think a document that looks this good has to be difficult to format? Think again! To easily apply any text formatting you see in this document with just a tap, on the Home tab of the ribbon, check out Styles.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19BDB5FD" w14:textId="77777777" w:rsidTr="00D476F7">
        <w:trPr>
          <w:trHeight w:val="2073"/>
        </w:trPr>
        <w:tc>
          <w:tcPr>
            <w:tcW w:w="10326" w:type="dxa"/>
            <w:tcBorders>
              <w:top w:val="nil"/>
              <w:left w:val="nil"/>
              <w:bottom w:val="nil"/>
              <w:right w:val="nil"/>
            </w:tcBorders>
            <w:shd w:val="clear" w:color="auto" w:fill="262140" w:themeFill="text1"/>
            <w:vAlign w:val="center"/>
          </w:tcPr>
          <w:p w14:paraId="389726F1" w14:textId="77777777" w:rsidR="00E523C3" w:rsidRDefault="00E523C3" w:rsidP="00D476F7">
            <w:pPr>
              <w:pStyle w:val="Signature"/>
              <w:spacing w:before="0"/>
            </w:pPr>
            <w:r>
              <w:rPr>
                <w:noProof/>
                <w:lang w:eastAsia="en-US"/>
              </w:rPr>
              <mc:AlternateContent>
                <mc:Choice Requires="wps">
                  <w:drawing>
                    <wp:inline distT="0" distB="0" distL="0" distR="0" wp14:anchorId="45095EC1" wp14:editId="1384F22D">
                      <wp:extent cx="6413679" cy="669701"/>
                      <wp:effectExtent l="0" t="0" r="6350" b="0"/>
                      <wp:docPr id="5" name="Text Box 5" descr="Sidebar"/>
                      <wp:cNvGraphicFramePr/>
                      <a:graphic xmlns:a="http://schemas.openxmlformats.org/drawingml/2006/main">
                        <a:graphicData uri="http://schemas.microsoft.com/office/word/2010/wordprocessingShape">
                          <wps:wsp>
                            <wps:cNvSpPr txBox="1"/>
                            <wps:spPr>
                              <a:xfrm>
                                <a:off x="0" y="0"/>
                                <a:ext cx="6413679" cy="6697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Style w:val="QuoteChar"/>
                                      <w:b/>
                                      <w:i/>
                                      <w:iCs/>
                                    </w:rPr>
                                    <w:id w:val="-577599560"/>
                                    <w:placeholder>
                                      <w:docPart w:val="17B4B1185B284BB48A34F0B1FCFE99D8"/>
                                    </w:placeholder>
                                    <w:temporary/>
                                    <w:showingPlcHdr/>
                                    <w15:appearance w15:val="hidden"/>
                                  </w:sdtPr>
                                  <w:sdtEndPr>
                                    <w:rPr>
                                      <w:rStyle w:val="DefaultParagraphFont"/>
                                    </w:rPr>
                                  </w:sdtEndPr>
                                  <w:sdtContent>
                                    <w:p w14:paraId="25393005" w14:textId="77777777"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45095EC1" id="Text Box 5" o:spid="_x0000_s1029" type="#_x0000_t202" alt="Sidebar"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" filled="f" stroked="f" strokeweight=".5pt">
                      <v:textbox inset="3.6pt,0,3.6pt,0">
                        <w:txbxContent>
                          <w:sdt>
                            <w:sdtPr>
                              <w:rPr>
                                <w:rStyle w:val="QuoteChar"/>
                                <w:b/>
                                <w:i/>
                                <w:iCs/>
                              </w:rPr>
                              <w:id w:val="-577599560"/>
                              <w:placeholder>
                                <w:docPart w:val="17B4B1185B284BB48A34F0B1FCFE99D8"/>
                              </w:placeholder>
                              <w:temporary/>
                              <w:showingPlcHdr/>
                              <w15:appearance w15:val="hidden"/>
                            </w:sdtPr>
                            <w:sdtEndPr>
                              <w:rPr>
                                <w:rStyle w:val="DefaultParagraphFont"/>
                              </w:rPr>
                            </w:sdtEndPr>
                            <w:sdtContent>
                              <w:p w14:paraId="25393005" w14:textId="77777777" w:rsidR="00E523C3" w:rsidRPr="00D55CBC" w:rsidRDefault="00E523C3" w:rsidP="00D55CBC">
                                <w:pPr>
                                  <w:pStyle w:val="Quote"/>
                                </w:pPr>
                                <w:r w:rsidRPr="00D55CBC">
                                  <w:t xml:space="preserve">“Got something very important to point out to your readers? Use </w:t>
                                </w:r>
                                <w:r w:rsidR="00D55CBC" w:rsidRPr="00D55CBC">
                                  <w:t>this bar</w:t>
                                </w:r>
                                <w:r w:rsidRPr="00D55CBC">
                                  <w:t xml:space="preserve"> to make it stand out.”</w:t>
                                </w:r>
                              </w:p>
                            </w:sdtContent>
                          </w:sdt>
                        </w:txbxContent>
                      </v:textbox>
                      <w10:anchorlock/>
                    </v:shape>
                  </w:pict>
                </mc:Fallback>
              </mc:AlternateContent>
            </w:r>
          </w:p>
        </w:tc>
      </w:tr>
    </w:tbl>
    <w:bookmarkStart w:id="6" w:name="_Toc501116471" w:displacedByCustomXml="next"/>
    <w:sdt>
      <w:sdtPr>
        <w:id w:val="-1156683731"/>
        <w:placeholder>
          <w:docPart w:val="43F9128BA72941879A2AFBEBCB17775A"/>
        </w:placeholder>
        <w:temporary/>
        <w:showingPlcHdr/>
        <w15:appearance w15:val="hidden"/>
      </w:sdtPr>
      <w:sdtEndPr/>
      <w:sdtContent>
        <w:p w14:paraId="1DFB7B9C" w14:textId="77777777" w:rsidR="00E523C3" w:rsidRDefault="00E523C3" w:rsidP="00D476F7">
          <w:pPr>
            <w:pStyle w:val="Heading2"/>
            <w:spacing w:before="500"/>
          </w:pPr>
          <w:r>
            <w:t>Looking Ahead</w:t>
          </w:r>
        </w:p>
      </w:sdtContent>
    </w:sdt>
    <w:bookmarkEnd w:id="6" w:displacedByCustomXml="prev"/>
    <w:sdt>
      <w:sdtPr>
        <w:id w:val="491683632"/>
        <w:placeholder>
          <w:docPart w:val="8D77BB0B10BD4457828BC0221DBC0996"/>
        </w:placeholder>
        <w:temporary/>
        <w:showingPlcHdr/>
        <w15:appearance w15:val="hidden"/>
      </w:sdtPr>
      <w:sdtEndPr/>
      <w:sdtContent>
        <w:p w14:paraId="53C1DB33" w14:textId="77777777" w:rsidR="00E523C3" w:rsidRDefault="00E523C3" w:rsidP="00E523C3">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F0310F6" w14:textId="77777777" w:rsidR="00E523C3" w:rsidRPr="00E523C3" w:rsidRDefault="00C84306" w:rsidP="00E523C3">
      <w:pPr>
        <w:pStyle w:val="Signature"/>
      </w:pPr>
      <w:sdt>
        <w:sdtPr>
          <w:alias w:val="Name"/>
          <w:tag w:val="Name"/>
          <w:id w:val="-364757055"/>
          <w:placeholder>
            <w:docPart w:val="A5DD275F3AE04084901161882D881D76"/>
          </w:placeholder>
          <w:temporary/>
          <w:showingPlcHdr/>
          <w15:appearance w15:val="hidden"/>
          <w:text w:multiLine="1"/>
        </w:sdtPr>
        <w:sdtEndPr/>
        <w:sdtContent>
          <w:r w:rsidR="00E523C3" w:rsidRPr="00E523C3">
            <w:t>Chief Executive Name</w:t>
          </w:r>
          <w:r w:rsidR="00E523C3" w:rsidRPr="00E523C3">
            <w:br/>
            <w:t>Chief Executive Title</w:t>
          </w:r>
          <w:r w:rsidR="00E523C3" w:rsidRPr="00E523C3">
            <w:br/>
            <w:t>Date</w:t>
          </w:r>
        </w:sdtContent>
      </w:sdt>
    </w:p>
    <w:p w14:paraId="43AE9A9D" w14:textId="77777777" w:rsidR="00D476F7" w:rsidRDefault="00D476F7">
      <w:pPr>
        <w:spacing w:after="180" w:line="336" w:lineRule="auto"/>
        <w:contextualSpacing w:val="0"/>
        <w:rPr>
          <w:b/>
          <w:kern w:val="20"/>
        </w:rPr>
      </w:pPr>
      <w:r>
        <w:br w:type="page"/>
      </w:r>
    </w:p>
    <w:p w14:paraId="1C6E4C6F" w14:textId="77777777" w:rsidR="00D476F7" w:rsidRDefault="00D476F7" w:rsidP="00D476F7">
      <w:pPr>
        <w:pStyle w:val="Heading1"/>
      </w:pPr>
      <w:bookmarkStart w:id="7" w:name="_Toc501116472"/>
      <w:r>
        <w:lastRenderedPageBreak/>
        <w:t>FINANCIAL SUMMARY</w:t>
      </w:r>
      <w:bookmarkEnd w:id="7"/>
    </w:p>
    <w:p w14:paraId="4E76F82B" w14:textId="77777777" w:rsidR="00D476F7" w:rsidRDefault="00D476F7" w:rsidP="00D476F7"/>
    <w:sdt>
      <w:sdtPr>
        <w:id w:val="-1966651039"/>
        <w:placeholder>
          <w:docPart w:val="3F573E719F6743AFAA855B7659B2F2DE"/>
        </w:placeholder>
        <w:temporary/>
        <w:showingPlcHdr/>
        <w15:appearance w15:val="hidden"/>
        <w:text/>
      </w:sdtPr>
      <w:sdtEndPr/>
      <w:sdtContent>
        <w:p w14:paraId="451B6C27" w14:textId="77777777"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14:paraId="4810E889" w14:textId="77777777" w:rsidR="00D476F7" w:rsidRDefault="00D476F7" w:rsidP="00D476F7"/>
    <w:sdt>
      <w:sdtPr>
        <w:id w:val="-881481819"/>
        <w:placeholder>
          <w:docPart w:val="9856FAD08D584A2A829B75D33FE17B46"/>
        </w:placeholder>
        <w:temporary/>
        <w:showingPlcHdr/>
        <w15:appearance w15:val="hidden"/>
        <w:text/>
      </w:sdtPr>
      <w:sdtEndPr/>
      <w:sdtContent>
        <w:p w14:paraId="4BB5BDD7" w14:textId="77777777" w:rsidR="00D476F7" w:rsidRPr="00D476F7" w:rsidRDefault="00D476F7" w:rsidP="00D476F7">
          <w:pPr>
            <w:pStyle w:val="ListNumber"/>
          </w:pPr>
          <w:r w:rsidRPr="00D476F7">
            <w:t>For example, this is the List Bullet style.</w:t>
          </w:r>
        </w:p>
        <w:p w14:paraId="1640B46E" w14:textId="77777777" w:rsidR="00D476F7" w:rsidRPr="00D476F7" w:rsidRDefault="00D476F7" w:rsidP="00D476F7">
          <w:pPr>
            <w:pStyle w:val="ListNumber"/>
          </w:pPr>
          <w:r w:rsidRPr="00D476F7">
            <w:t>Here is another sentence formatted in List Bullet style.</w:t>
          </w:r>
        </w:p>
      </w:sdtContent>
    </w:sdt>
    <w:p w14:paraId="4B5692D6" w14:textId="77777777" w:rsidR="00D476F7" w:rsidRDefault="00D476F7" w:rsidP="00D476F7">
      <w:pPr>
        <w:pStyle w:val="ListNumber"/>
        <w:numPr>
          <w:ilvl w:val="0"/>
          <w:numId w:val="0"/>
        </w:numPr>
      </w:pPr>
    </w:p>
    <w:sdt>
      <w:sdtPr>
        <w:id w:val="-137343135"/>
        <w:placeholder>
          <w:docPart w:val="2A10B44289DF4406A636064EE508FE49"/>
        </w:placeholder>
        <w:temporary/>
        <w:showingPlcHdr/>
        <w15:appearance w15:val="hidden"/>
        <w:text/>
      </w:sdtPr>
      <w:sdtEndPr/>
      <w:sdtContent>
        <w:p w14:paraId="534C0265"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1CFB1B2B" w14:textId="77777777" w:rsidTr="00D55CBC">
        <w:trPr>
          <w:trHeight w:val="2073"/>
        </w:trPr>
        <w:tc>
          <w:tcPr>
            <w:tcW w:w="10326" w:type="dxa"/>
            <w:tcBorders>
              <w:top w:val="nil"/>
              <w:left w:val="nil"/>
              <w:bottom w:val="nil"/>
              <w:right w:val="nil"/>
            </w:tcBorders>
            <w:shd w:val="clear" w:color="auto" w:fill="auto"/>
          </w:tcPr>
          <w:p w14:paraId="2604B0B0" w14:textId="77777777" w:rsidR="00D55CBC" w:rsidRDefault="00D55CBC" w:rsidP="00D55CBC">
            <w:pPr>
              <w:pStyle w:val="Signature"/>
              <w:spacing w:before="0"/>
            </w:pPr>
            <w:r>
              <w:rPr>
                <w:noProof/>
              </w:rPr>
              <w:drawing>
                <wp:inline distT="0" distB="0" distL="0" distR="0" wp14:anchorId="6E4B5693" wp14:editId="5B454860">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9">
                            <a:extLst>
                              <a:ext uri="{BEBA8EAE-BF5A-486C-A8C5-ECC9F3942E4B}">
                                <a14:imgProps xmlns:a14="http://schemas.microsoft.com/office/drawing/2010/main">
                                  <a14:imgLayer r:embed="rId10">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684E022E" w14:textId="77777777" w:rsidR="002063EE" w:rsidRDefault="002063EE" w:rsidP="002063EE">
      <w:pPr>
        <w:pStyle w:val="ListNumber"/>
        <w:numPr>
          <w:ilvl w:val="0"/>
          <w:numId w:val="0"/>
        </w:numPr>
      </w:pPr>
    </w:p>
    <w:p w14:paraId="13B69C72" w14:textId="77777777" w:rsidR="00D55CBC" w:rsidRDefault="00D55CBC" w:rsidP="002063EE">
      <w:pPr>
        <w:pStyle w:val="ListNumber"/>
        <w:numPr>
          <w:ilvl w:val="0"/>
          <w:numId w:val="0"/>
        </w:numPr>
      </w:pPr>
    </w:p>
    <w:sdt>
      <w:sdtPr>
        <w:id w:val="493999377"/>
        <w:placeholder>
          <w:docPart w:val="A4D86AF02BD74F29952ADC670A4C5BAF"/>
        </w:placeholder>
        <w:temporary/>
        <w:showingPlcHdr/>
        <w15:appearance w15:val="hidden"/>
      </w:sdtPr>
      <w:sdtEndPr/>
      <w:sdtContent>
        <w:p w14:paraId="5F9C6CF2"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0F0C6E36" w14:textId="77777777" w:rsidR="002063EE" w:rsidRDefault="002063EE" w:rsidP="002063EE">
      <w:pPr>
        <w:pStyle w:val="Heading1"/>
      </w:pPr>
      <w:bookmarkStart w:id="8" w:name="_Toc501116473"/>
      <w:r>
        <w:lastRenderedPageBreak/>
        <w:t>FINANCIAL STATEMENTS</w:t>
      </w:r>
      <w:bookmarkEnd w:id="8"/>
    </w:p>
    <w:p w14:paraId="6AECCF7A" w14:textId="77777777" w:rsidR="002063EE" w:rsidRDefault="002063EE" w:rsidP="002063EE"/>
    <w:bookmarkStart w:id="9" w:name="_Toc501116474" w:displacedByCustomXml="next"/>
    <w:bookmarkStart w:id="10" w:name="_Toc501113963" w:displacedByCustomXml="next"/>
    <w:sdt>
      <w:sdtPr>
        <w:rPr>
          <w:rFonts w:asciiTheme="minorHAnsi" w:eastAsiaTheme="minorEastAsia" w:hAnsiTheme="minorHAnsi" w:cstheme="minorBidi"/>
          <w:sz w:val="22"/>
          <w:szCs w:val="22"/>
        </w:rPr>
        <w:id w:val="117271761"/>
        <w:placeholder>
          <w:docPart w:val="F851F701E7B641968D38E66CD29C54CA"/>
        </w:placeholder>
        <w:temporary/>
        <w:showingPlcHdr/>
        <w15:appearance w15:val="hidden"/>
      </w:sdtPr>
      <w:sdtEndPr/>
      <w:sdtContent>
        <w:p w14:paraId="19E06E90"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9" w:displacedByCustomXml="prev"/>
    <w:bookmarkEnd w:id="10" w:displacedByCustomXml="prev"/>
    <w:sdt>
      <w:sdtPr>
        <w:id w:val="-534347295"/>
        <w:placeholder>
          <w:docPart w:val="41352EDC46CA47CEA48C34B663F89C72"/>
        </w:placeholder>
        <w:temporary/>
        <w:showingPlcHdr/>
        <w15:appearance w15:val="hidden"/>
      </w:sdtPr>
      <w:sdtEndPr/>
      <w:sdtContent>
        <w:p w14:paraId="51FE4BE0" w14:textId="77777777" w:rsidR="002063EE" w:rsidRPr="002063EE" w:rsidRDefault="002063EE" w:rsidP="002063EE">
          <w:pPr>
            <w:pStyle w:val="ListBullet"/>
          </w:pPr>
          <w:r w:rsidRPr="002063EE">
            <w:t>Liabilities</w:t>
          </w:r>
        </w:p>
        <w:p w14:paraId="23B1A7BE" w14:textId="77777777" w:rsidR="002063EE" w:rsidRPr="002063EE" w:rsidRDefault="002063EE" w:rsidP="002063EE">
          <w:pPr>
            <w:pStyle w:val="ListBullet"/>
          </w:pPr>
          <w:r w:rsidRPr="002063EE">
            <w:t>Statement of Financial Position</w:t>
          </w:r>
        </w:p>
        <w:p w14:paraId="717CF5EB" w14:textId="77777777" w:rsidR="002063EE" w:rsidRPr="00DF1CFA" w:rsidRDefault="002063EE" w:rsidP="002063EE">
          <w:pPr>
            <w:pStyle w:val="ListBullet"/>
          </w:pPr>
          <w:r w:rsidRPr="002063EE">
            <w:t>Ownership Equity</w:t>
          </w:r>
        </w:p>
      </w:sdtContent>
    </w:sdt>
    <w:bookmarkStart w:id="11" w:name="_Toc501116475" w:displacedByCustomXml="next"/>
    <w:bookmarkStart w:id="12" w:name="_Toc501113964" w:displacedByCustomXml="next"/>
    <w:sdt>
      <w:sdtPr>
        <w:id w:val="-134404666"/>
        <w:placeholder>
          <w:docPart w:val="6A77A052C2BE4CCAA3E1019218D1D920"/>
        </w:placeholder>
        <w:temporary/>
        <w:showingPlcHdr/>
        <w15:appearance w15:val="hidden"/>
      </w:sdtPr>
      <w:sdtEndPr/>
      <w:sdtContent>
        <w:p w14:paraId="61F326AA" w14:textId="77777777" w:rsidR="002063EE" w:rsidRDefault="002063EE" w:rsidP="002063EE">
          <w:pPr>
            <w:pStyle w:val="Heading2"/>
          </w:pPr>
          <w:r>
            <w:t>Statement of Comprehensive Income (Profits and Losses)</w:t>
          </w:r>
        </w:p>
      </w:sdtContent>
    </w:sdt>
    <w:bookmarkEnd w:id="11" w:displacedByCustomXml="prev"/>
    <w:bookmarkEnd w:id="12" w:displacedByCustomXml="prev"/>
    <w:sdt>
      <w:sdtPr>
        <w:id w:val="1913127745"/>
        <w:placeholder>
          <w:docPart w:val="FD0D7826D5D24FAC8BBB7376FC98A4E6"/>
        </w:placeholder>
        <w:temporary/>
        <w:showingPlcHdr/>
        <w15:appearance w15:val="hidden"/>
      </w:sdtPr>
      <w:sdtEndPr/>
      <w:sdtContent>
        <w:p w14:paraId="481F2FFC" w14:textId="77777777" w:rsidR="002063EE" w:rsidRPr="00DF1CFA" w:rsidRDefault="002063EE" w:rsidP="002063EE">
          <w:pPr>
            <w:pStyle w:val="ListBullet"/>
          </w:pPr>
          <w:r w:rsidRPr="00DF1CFA">
            <w:t>Income</w:t>
          </w:r>
        </w:p>
        <w:p w14:paraId="6F80A36C" w14:textId="77777777" w:rsidR="002063EE" w:rsidRPr="00DF1CFA" w:rsidRDefault="002063EE" w:rsidP="002063EE">
          <w:pPr>
            <w:pStyle w:val="ListBullet"/>
          </w:pPr>
          <w:r w:rsidRPr="00DF1CFA">
            <w:t>Expenses</w:t>
          </w:r>
        </w:p>
        <w:p w14:paraId="350A4E03" w14:textId="77777777" w:rsidR="002063EE" w:rsidRPr="00DF1CFA" w:rsidRDefault="002063EE" w:rsidP="002063EE">
          <w:pPr>
            <w:pStyle w:val="ListBullet"/>
          </w:pPr>
          <w:r w:rsidRPr="00DF1CFA">
            <w:t>Profits</w:t>
          </w:r>
        </w:p>
      </w:sdtContent>
    </w:sdt>
    <w:bookmarkStart w:id="13" w:name="_Toc501116476" w:displacedByCustomXml="next"/>
    <w:bookmarkStart w:id="14" w:name="_Toc501113965" w:displacedByCustomXml="next"/>
    <w:sdt>
      <w:sdtPr>
        <w:id w:val="537781632"/>
        <w:placeholder>
          <w:docPart w:val="A4F027E338894C3EA265E9BC8755830F"/>
        </w:placeholder>
        <w:temporary/>
        <w:showingPlcHdr/>
        <w15:appearance w15:val="hidden"/>
      </w:sdtPr>
      <w:sdtEndPr/>
      <w:sdtContent>
        <w:p w14:paraId="675F9298" w14:textId="77777777" w:rsidR="002063EE" w:rsidRDefault="002063EE" w:rsidP="002063EE">
          <w:pPr>
            <w:pStyle w:val="Heading2"/>
          </w:pPr>
          <w:r>
            <w:t>Statement of Changes in Equity</w:t>
          </w:r>
        </w:p>
      </w:sdtContent>
    </w:sdt>
    <w:bookmarkEnd w:id="13" w:displacedByCustomXml="prev"/>
    <w:bookmarkEnd w:id="14" w:displacedByCustomXml="prev"/>
    <w:sdt>
      <w:sdtPr>
        <w:id w:val="-1771542479"/>
        <w:placeholder>
          <w:docPart w:val="E4469C33A4BB4265B5E257D09353A157"/>
        </w:placeholder>
        <w:temporary/>
        <w:showingPlcHdr/>
        <w15:appearance w15:val="hidden"/>
      </w:sdtPr>
      <w:sdtEndPr/>
      <w:sdtContent>
        <w:p w14:paraId="5887B253" w14:textId="77777777" w:rsidR="002063EE" w:rsidRDefault="002063EE" w:rsidP="002063EE">
          <w:r>
            <w:t>Well, it wouldn’t be an annual report without a lot of numbers, right? This section is the place for all those financial tables.</w:t>
          </w:r>
        </w:p>
        <w:p w14:paraId="68D10393" w14:textId="77777777" w:rsidR="002063EE" w:rsidRDefault="002063EE" w:rsidP="002063EE">
          <w:r>
            <w:t>To get started with a table that looks just like the sample here, on the Insert tab, tap Table.</w:t>
          </w:r>
        </w:p>
      </w:sdtContent>
    </w:sdt>
    <w:p w14:paraId="35830E0C"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5A4B5C5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7FBEAE8F" w14:textId="77777777" w:rsidR="002063EE" w:rsidRDefault="002063EE" w:rsidP="002063EE">
            <w:pPr>
              <w:spacing w:before="100"/>
            </w:pPr>
            <w:r>
              <w:t>DESCRIPTION</w:t>
            </w:r>
          </w:p>
        </w:tc>
        <w:tc>
          <w:tcPr>
            <w:tcW w:w="855" w:type="pct"/>
            <w:vAlign w:val="center"/>
          </w:tcPr>
          <w:p w14:paraId="513B99BC"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685AFD0"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01B6BBB2"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C7CD71D"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821D2FE" w14:textId="77777777" w:rsidR="002063EE" w:rsidRDefault="002063EE" w:rsidP="001F0B79"/>
        </w:tc>
        <w:tc>
          <w:tcPr>
            <w:tcW w:w="855" w:type="pct"/>
          </w:tcPr>
          <w:p w14:paraId="64A827E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20F834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82C7477"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45BAB1B1"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0C55643B" w14:textId="77777777" w:rsidR="002063EE" w:rsidRDefault="002063EE" w:rsidP="001F0B79"/>
        </w:tc>
        <w:tc>
          <w:tcPr>
            <w:tcW w:w="855" w:type="pct"/>
          </w:tcPr>
          <w:p w14:paraId="42F2E61A"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7B7255E6"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6C564C5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1CBEB3B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63FAD4B" w14:textId="77777777" w:rsidR="002063EE" w:rsidRDefault="002063EE" w:rsidP="001F0B79"/>
        </w:tc>
        <w:tc>
          <w:tcPr>
            <w:tcW w:w="855" w:type="pct"/>
          </w:tcPr>
          <w:p w14:paraId="73E7CF7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1F0FE5E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F45DC9"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3C5B985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B009F09" w14:textId="77777777" w:rsidR="002063EE" w:rsidRDefault="002063EE" w:rsidP="001F0B79"/>
        </w:tc>
        <w:tc>
          <w:tcPr>
            <w:tcW w:w="855" w:type="pct"/>
          </w:tcPr>
          <w:p w14:paraId="41E20146"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1657AE9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3CD1169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269BEBEA"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20F0D98A" w14:textId="77777777" w:rsidR="002063EE" w:rsidRDefault="002063EE" w:rsidP="001F0B79"/>
        </w:tc>
        <w:tc>
          <w:tcPr>
            <w:tcW w:w="855" w:type="pct"/>
          </w:tcPr>
          <w:p w14:paraId="52D64DF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27AA80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68BA73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5" w:name="_Toc501116477" w:displacedByCustomXml="next"/>
    <w:bookmarkStart w:id="16" w:name="_Toc501113966" w:displacedByCustomXml="next"/>
    <w:sdt>
      <w:sdtPr>
        <w:id w:val="-1109960366"/>
        <w:placeholder>
          <w:docPart w:val="F47D89795D7A4A4DB79B44B1D264F70A"/>
        </w:placeholder>
        <w:temporary/>
        <w:showingPlcHdr/>
        <w15:appearance w15:val="hidden"/>
      </w:sdtPr>
      <w:sdtEndPr/>
      <w:sdtContent>
        <w:p w14:paraId="46B63A30" w14:textId="77777777" w:rsidR="002063EE" w:rsidRDefault="002063EE" w:rsidP="002063EE">
          <w:pPr>
            <w:pStyle w:val="Heading2"/>
            <w:spacing w:before="500"/>
          </w:pPr>
          <w:r>
            <w:t>Statement of Cash Flows</w:t>
          </w:r>
        </w:p>
      </w:sdtContent>
    </w:sdt>
    <w:bookmarkEnd w:id="15" w:displacedByCustomXml="prev"/>
    <w:bookmarkEnd w:id="16" w:displacedByCustomXml="prev"/>
    <w:sdt>
      <w:sdtPr>
        <w:id w:val="-466279363"/>
        <w:placeholder>
          <w:docPart w:val="CB2E65C0DB354D06A28CA8AFC849C83B"/>
        </w:placeholder>
        <w:temporary/>
        <w:showingPlcHdr/>
        <w15:appearance w15:val="hidden"/>
      </w:sdtPr>
      <w:sdtEndPr/>
      <w:sdtContent>
        <w:p w14:paraId="57E31688" w14:textId="77777777" w:rsidR="002063EE" w:rsidRPr="005C2E0B" w:rsidRDefault="002063EE" w:rsidP="002063EE">
          <w:pPr>
            <w:pStyle w:val="ListBullet"/>
          </w:pPr>
          <w:r w:rsidRPr="005C2E0B">
            <w:t>Operating</w:t>
          </w:r>
        </w:p>
        <w:p w14:paraId="3DE44A1B" w14:textId="77777777" w:rsidR="002063EE" w:rsidRPr="005C2E0B" w:rsidRDefault="002063EE" w:rsidP="002063EE">
          <w:pPr>
            <w:pStyle w:val="ListBullet"/>
          </w:pPr>
          <w:r w:rsidRPr="005C2E0B">
            <w:t>Investing</w:t>
          </w:r>
        </w:p>
        <w:p w14:paraId="79FBBA75" w14:textId="77777777" w:rsidR="002063EE" w:rsidRPr="005C2E0B" w:rsidRDefault="002063EE" w:rsidP="002063EE">
          <w:pPr>
            <w:pStyle w:val="ListBullet"/>
          </w:pPr>
          <w:r w:rsidRPr="005C2E0B">
            <w:t>Financing</w:t>
          </w:r>
        </w:p>
      </w:sdtContent>
    </w:sdt>
    <w:p w14:paraId="492D13BD" w14:textId="77777777" w:rsidR="002063EE" w:rsidRDefault="002063EE" w:rsidP="002063EE"/>
    <w:p w14:paraId="615B0F9A" w14:textId="77777777" w:rsidR="002063EE" w:rsidRDefault="002063EE">
      <w:pPr>
        <w:spacing w:after="180" w:line="336" w:lineRule="auto"/>
        <w:contextualSpacing w:val="0"/>
      </w:pPr>
      <w:r>
        <w:br w:type="page"/>
      </w:r>
    </w:p>
    <w:p w14:paraId="7D726DE5" w14:textId="77777777" w:rsidR="002063EE" w:rsidRDefault="002063EE" w:rsidP="002063EE">
      <w:pPr>
        <w:pStyle w:val="Heading1"/>
      </w:pPr>
      <w:bookmarkStart w:id="17" w:name="_Toc501116478"/>
      <w:r>
        <w:lastRenderedPageBreak/>
        <w:t>NOTES TO FINANCIAL STATEMENTS</w:t>
      </w:r>
      <w:bookmarkEnd w:id="17"/>
    </w:p>
    <w:p w14:paraId="29EEDA10" w14:textId="77777777" w:rsidR="002063EE" w:rsidRPr="002063EE" w:rsidRDefault="002063EE" w:rsidP="002063EE"/>
    <w:bookmarkStart w:id="18" w:name="_Toc501116479" w:displacedByCustomXml="next"/>
    <w:bookmarkStart w:id="19" w:name="_Toc501113968" w:displacedByCustomXml="next"/>
    <w:sdt>
      <w:sdtPr>
        <w:id w:val="1202897003"/>
        <w:placeholder>
          <w:docPart w:val="A1F8FFFED6A94D5AABE49337474BAF0A"/>
        </w:placeholder>
        <w:temporary/>
        <w:showingPlcHdr/>
        <w15:appearance w15:val="hidden"/>
      </w:sdtPr>
      <w:sdtEndPr/>
      <w:sdtContent>
        <w:p w14:paraId="4B3052A1" w14:textId="77777777" w:rsidR="002063EE" w:rsidRDefault="002063EE" w:rsidP="002063EE">
          <w:pPr>
            <w:pStyle w:val="Heading2"/>
          </w:pPr>
          <w:r>
            <w:t>Accounts</w:t>
          </w:r>
        </w:p>
      </w:sdtContent>
    </w:sdt>
    <w:bookmarkEnd w:id="18" w:displacedByCustomXml="prev"/>
    <w:bookmarkEnd w:id="19" w:displacedByCustomXml="prev"/>
    <w:sdt>
      <w:sdtPr>
        <w:id w:val="-1058388881"/>
        <w:placeholder>
          <w:docPart w:val="C6BAC5209D864627981986AAE2A8DE69"/>
        </w:placeholder>
        <w:temporary/>
        <w:showingPlcHdr/>
        <w15:appearance w15:val="hidden"/>
        <w:text/>
      </w:sdtPr>
      <w:sdtEndPr/>
      <w:sdtContent>
        <w:p w14:paraId="17DEDAE2" w14:textId="77777777" w:rsidR="002063EE" w:rsidRDefault="002063EE" w:rsidP="002063EE">
          <w:r>
            <w:t>When you have a document that shows a lot of numbers, it’s a good idea to have a little text that explains the numbers. You can do that here.</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14:paraId="1DCD9D59" w14:textId="77777777" w:rsidTr="002063EE">
        <w:trPr>
          <w:trHeight w:val="2788"/>
        </w:trPr>
        <w:tc>
          <w:tcPr>
            <w:tcW w:w="3442" w:type="dxa"/>
            <w:shd w:val="clear" w:color="auto" w:fill="262140" w:themeFill="text1"/>
            <w:vAlign w:val="center"/>
          </w:tcPr>
          <w:p w14:paraId="5B7FD542" w14:textId="77777777" w:rsidR="002063EE" w:rsidRDefault="002063EE" w:rsidP="002063EE">
            <w:pPr>
              <w:pStyle w:val="Signature"/>
              <w:spacing w:before="0"/>
              <w:jc w:val="center"/>
            </w:pPr>
            <w:r>
              <w:rPr>
                <w:noProof/>
              </w:rPr>
              <w:drawing>
                <wp:inline distT="0" distB="0" distL="0" distR="0" wp14:anchorId="0BF67833" wp14:editId="096DF088">
                  <wp:extent cx="914400" cy="914400"/>
                  <wp:effectExtent l="0" t="0" r="0" b="0"/>
                  <wp:docPr id="22" name="Graphic 22" descr="Employee Ba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1">
                            <a:extLs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522537EA" w14:textId="77777777" w:rsidR="002063EE" w:rsidRDefault="002063EE" w:rsidP="002063EE">
            <w:pPr>
              <w:pStyle w:val="Signature"/>
              <w:spacing w:before="0"/>
              <w:jc w:val="center"/>
            </w:pPr>
            <w:r>
              <w:rPr>
                <w:noProof/>
              </w:rPr>
              <w:drawing>
                <wp:inline distT="0" distB="0" distL="0" distR="0" wp14:anchorId="59B14721" wp14:editId="01029FE6">
                  <wp:extent cx="914400" cy="914400"/>
                  <wp:effectExtent l="0" t="0" r="0" b="0"/>
                  <wp:docPr id="24" name="Graphic 24" descr="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78DEFE45" w14:textId="77777777" w:rsidR="002063EE" w:rsidRDefault="002063EE" w:rsidP="002063EE">
            <w:pPr>
              <w:pStyle w:val="Signature"/>
              <w:spacing w:before="0"/>
              <w:jc w:val="center"/>
            </w:pPr>
            <w:r>
              <w:rPr>
                <w:noProof/>
              </w:rPr>
              <w:drawing>
                <wp:inline distT="0" distB="0" distL="0" distR="0" wp14:anchorId="5CBCE50A" wp14:editId="55AB8A19">
                  <wp:extent cx="914400" cy="914400"/>
                  <wp:effectExtent l="0" t="0" r="0" b="0"/>
                  <wp:docPr id="23" name="Graphic 23" descr="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r>
    </w:tbl>
    <w:p w14:paraId="741A119B" w14:textId="77777777" w:rsidR="002063EE" w:rsidRDefault="002063EE" w:rsidP="002063EE"/>
    <w:bookmarkStart w:id="20" w:name="_Toc501116480" w:displacedByCustomXml="next"/>
    <w:bookmarkStart w:id="21" w:name="_Toc501113969" w:displacedByCustomXml="next"/>
    <w:sdt>
      <w:sdtPr>
        <w:id w:val="774063787"/>
        <w:placeholder>
          <w:docPart w:val="55DCDA92CBF24FCD876368C71046D98E"/>
        </w:placeholder>
        <w:temporary/>
        <w:showingPlcHdr/>
        <w15:appearance w15:val="hidden"/>
      </w:sdtPr>
      <w:sdtEndPr/>
      <w:sdtContent>
        <w:p w14:paraId="272262F1" w14:textId="77777777" w:rsidR="002063EE" w:rsidRDefault="002063EE" w:rsidP="002063EE">
          <w:pPr>
            <w:pStyle w:val="Heading2"/>
          </w:pPr>
          <w:r>
            <w:t>Debt</w:t>
          </w:r>
        </w:p>
      </w:sdtContent>
    </w:sdt>
    <w:bookmarkEnd w:id="20" w:displacedByCustomXml="prev"/>
    <w:bookmarkEnd w:id="21" w:displacedByCustomXml="prev"/>
    <w:sdt>
      <w:sdtPr>
        <w:id w:val="-991090545"/>
        <w:placeholder>
          <w:docPart w:val="11EF3843EAF54364BF9E02C5C7B05843"/>
        </w:placeholder>
        <w:temporary/>
        <w:showingPlcHdr/>
        <w15:appearance w15:val="hidden"/>
        <w:text/>
      </w:sdtPr>
      <w:sdtEndPr/>
      <w:sdtContent>
        <w:p w14:paraId="6D3A864C" w14:textId="77777777" w:rsidR="002063EE" w:rsidRDefault="002063EE" w:rsidP="002063EE">
          <w:r>
            <w:t>Of course, we would all prefer to just have profits. But if you’ve got any debt, this is the place to make notes about it.</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14:paraId="35C718BD" w14:textId="77777777" w:rsidTr="00D55CBC">
        <w:trPr>
          <w:trHeight w:val="1348"/>
        </w:trPr>
        <w:tc>
          <w:tcPr>
            <w:tcW w:w="5163" w:type="dxa"/>
            <w:shd w:val="clear" w:color="auto" w:fill="auto"/>
          </w:tcPr>
          <w:bookmarkStart w:id="22" w:name="_Toc501116481" w:displacedByCustomXml="next"/>
          <w:sdt>
            <w:sdtPr>
              <w:id w:val="-1108726040"/>
              <w:placeholder>
                <w:docPart w:val="08DFEC6D0072419990B8654455128703"/>
              </w:placeholder>
              <w:temporary/>
              <w:showingPlcHdr/>
              <w15:appearance w15:val="hidden"/>
            </w:sdtPr>
            <w:sdtEndPr/>
            <w:sdtContent>
              <w:p w14:paraId="793F0E23" w14:textId="77777777" w:rsidR="002063EE" w:rsidRDefault="002063EE" w:rsidP="002063EE">
                <w:pPr>
                  <w:pStyle w:val="Heading2"/>
                </w:pPr>
                <w:r>
                  <w:t>Debt</w:t>
                </w:r>
              </w:p>
            </w:sdtContent>
          </w:sdt>
          <w:bookmarkEnd w:id="22" w:displacedByCustomXml="prev"/>
          <w:sdt>
            <w:sdtPr>
              <w:id w:val="-588690701"/>
              <w:placeholder>
                <w:docPart w:val="A08B3236BC584944B2EFFCB2CEC93AD1"/>
              </w:placeholder>
              <w:temporary/>
              <w:showingPlcHdr/>
              <w15:appearance w15:val="hidden"/>
              <w:text/>
            </w:sdtPr>
            <w:sdtEndPr/>
            <w:sdtContent>
              <w:p w14:paraId="030E50BA" w14:textId="77777777" w:rsidR="002063EE" w:rsidRDefault="002063EE" w:rsidP="002063EE">
                <w:r>
                  <w:t>Of course, we would all prefer to just have profits. But if you’ve got any debt, this is the place to make notes about it.</w:t>
                </w:r>
              </w:p>
            </w:sdtContent>
          </w:sdt>
          <w:bookmarkStart w:id="23" w:name="_Toc501116482" w:displacedByCustomXml="next"/>
          <w:bookmarkStart w:id="24" w:name="_Toc501113970" w:displacedByCustomXml="next"/>
          <w:sdt>
            <w:sdtPr>
              <w:id w:val="1662740597"/>
              <w:placeholder>
                <w:docPart w:val="AB59A1AFB3DB4D85A459FFF8A9888BE3"/>
              </w:placeholder>
              <w:temporary/>
              <w:showingPlcHdr/>
              <w15:appearance w15:val="hidden"/>
            </w:sdtPr>
            <w:sdtEndPr/>
            <w:sdtContent>
              <w:p w14:paraId="573B945C" w14:textId="77777777" w:rsidR="002063EE" w:rsidRDefault="002063EE" w:rsidP="002063EE">
                <w:pPr>
                  <w:pStyle w:val="Heading2"/>
                </w:pPr>
                <w:r>
                  <w:t>Going Concern</w:t>
                </w:r>
              </w:p>
            </w:sdtContent>
          </w:sdt>
          <w:bookmarkEnd w:id="23" w:displacedByCustomXml="prev"/>
          <w:bookmarkEnd w:id="24" w:displacedByCustomXml="prev"/>
          <w:sdt>
            <w:sdtPr>
              <w:id w:val="406666089"/>
              <w:placeholder>
                <w:docPart w:val="77436460089A4198AC04ADFCAE2F2B1B"/>
              </w:placeholder>
              <w:temporary/>
              <w:showingPlcHdr/>
              <w15:appearance w15:val="hidden"/>
              <w:text/>
            </w:sdtPr>
            <w:sdtEndPr/>
            <w:sdtContent>
              <w:p w14:paraId="23B76E62" w14:textId="77777777" w:rsidR="002063EE" w:rsidRDefault="002063EE" w:rsidP="002063EE">
                <w:r>
                  <w:t>Okay, you get the idea. If you’ve got notes to add about your financials, add them here.</w:t>
                </w:r>
              </w:p>
            </w:sdtContent>
          </w:sdt>
        </w:tc>
        <w:tc>
          <w:tcPr>
            <w:tcW w:w="5163" w:type="dxa"/>
            <w:vMerge w:val="restart"/>
            <w:shd w:val="clear" w:color="auto" w:fill="auto"/>
          </w:tcPr>
          <w:bookmarkStart w:id="25" w:name="_Toc501116483" w:displacedByCustomXml="next"/>
          <w:bookmarkStart w:id="26" w:name="_Toc501113971" w:displacedByCustomXml="next"/>
          <w:sdt>
            <w:sdtPr>
              <w:id w:val="-1156606350"/>
              <w:placeholder>
                <w:docPart w:val="2EA144E5A5B74E248F4F4213108D4D48"/>
              </w:placeholder>
              <w:temporary/>
              <w:showingPlcHdr/>
              <w15:appearance w15:val="hidden"/>
            </w:sdtPr>
            <w:sdtEndPr/>
            <w:sdtContent>
              <w:p w14:paraId="4F1271BA" w14:textId="77777777" w:rsidR="002063EE" w:rsidRDefault="002063EE" w:rsidP="002063EE">
                <w:pPr>
                  <w:pStyle w:val="Heading2"/>
                </w:pPr>
                <w:r>
                  <w:t>Contingent Liabilities</w:t>
                </w:r>
              </w:p>
            </w:sdtContent>
          </w:sdt>
          <w:bookmarkEnd w:id="25" w:displacedByCustomXml="prev"/>
          <w:bookmarkEnd w:id="26" w:displacedByCustomXml="prev"/>
          <w:sdt>
            <w:sdtPr>
              <w:id w:val="-377398301"/>
              <w:placeholder>
                <w:docPart w:val="FEC4FFC67EDA42C499AD1EC1E71E3E4A"/>
              </w:placeholder>
              <w:temporary/>
              <w:showingPlcHdr/>
              <w15:appearance w15:val="hidden"/>
              <w:text/>
            </w:sdtPr>
            <w:sdtEndPr/>
            <w:sdtContent>
              <w:p w14:paraId="11A1DB64" w14:textId="77777777" w:rsidR="002063EE" w:rsidRDefault="002063EE" w:rsidP="002063EE">
                <w:r>
                  <w:t>Keep in mind that some of these headings might not apply to your business (and you might have others to add). This one, for example, is about potential liabilities that could arise if something happens in the future, such as a pending legal decision.</w:t>
                </w:r>
              </w:p>
            </w:sdtContent>
          </w:sdt>
          <w:bookmarkStart w:id="27" w:name="_Toc501116484" w:displacedByCustomXml="next"/>
          <w:bookmarkStart w:id="28" w:name="_Toc501113972" w:displacedByCustomXml="next"/>
          <w:sdt>
            <w:sdtPr>
              <w:id w:val="-389114937"/>
              <w:placeholder>
                <w:docPart w:val="BF7DBC6007634767811E5E1D410982AA"/>
              </w:placeholder>
              <w:temporary/>
              <w:showingPlcHdr/>
              <w15:appearance w15:val="hidden"/>
            </w:sdtPr>
            <w:sdtEndPr/>
            <w:sdtContent>
              <w:p w14:paraId="096A579C" w14:textId="77777777" w:rsidR="002063EE" w:rsidRDefault="002063EE" w:rsidP="002063EE">
                <w:pPr>
                  <w:pStyle w:val="Heading2"/>
                </w:pPr>
                <w:r>
                  <w:t>Takeaways</w:t>
                </w:r>
              </w:p>
            </w:sdtContent>
          </w:sdt>
          <w:bookmarkEnd w:id="27" w:displacedByCustomXml="prev"/>
          <w:bookmarkEnd w:id="28" w:displacedByCustomXml="prev"/>
          <w:p w14:paraId="4FAFABB3" w14:textId="77777777" w:rsidR="002063EE" w:rsidRDefault="00C84306" w:rsidP="002063EE">
            <w:sdt>
              <w:sdtPr>
                <w:id w:val="-1398818968"/>
                <w:placeholder>
                  <w:docPart w:val="FD01A1DE99CB4BAB87688848B74BE250"/>
                </w:placeholder>
                <w:temporary/>
                <w:showingPlcHdr/>
                <w15:appearance w15:val="hidden"/>
                <w:text/>
              </w:sdtPr>
              <w:sdtEndPr/>
              <w:sdtContent>
                <w:r w:rsidR="002063EE">
                  <w:t>What would you like your readers to understand? Add notes on key takeaways here.</w:t>
                </w:r>
              </w:sdtContent>
            </w:sdt>
          </w:p>
          <w:p w14:paraId="215ADC6D" w14:textId="77777777" w:rsidR="002063EE" w:rsidRDefault="002063EE" w:rsidP="002063EE">
            <w:pPr>
              <w:pStyle w:val="Signature"/>
              <w:spacing w:before="0"/>
            </w:pPr>
          </w:p>
        </w:tc>
      </w:tr>
      <w:tr w:rsidR="002063EE" w14:paraId="5714FD7D" w14:textId="77777777" w:rsidTr="00D55CBC">
        <w:trPr>
          <w:trHeight w:val="1866"/>
        </w:trPr>
        <w:tc>
          <w:tcPr>
            <w:tcW w:w="5163" w:type="dxa"/>
            <w:shd w:val="clear" w:color="auto" w:fill="auto"/>
            <w:vAlign w:val="center"/>
          </w:tcPr>
          <w:p w14:paraId="320CEE04" w14:textId="77777777" w:rsidR="002063EE" w:rsidRDefault="00D55CBC" w:rsidP="00D55CBC">
            <w:pPr>
              <w:pStyle w:val="Quote"/>
            </w:pPr>
            <w:r>
              <w:t>“</w:t>
            </w:r>
            <w:r w:rsidR="002063EE">
              <w:t>Strong Caption Goes Here. Write Something</w:t>
            </w:r>
            <w:r>
              <w:t xml:space="preserve"> in This Caption Holder.”</w:t>
            </w:r>
          </w:p>
        </w:tc>
        <w:tc>
          <w:tcPr>
            <w:tcW w:w="5163" w:type="dxa"/>
            <w:vMerge/>
            <w:shd w:val="clear" w:color="auto" w:fill="auto"/>
          </w:tcPr>
          <w:p w14:paraId="3513E3C0" w14:textId="77777777" w:rsidR="002063EE" w:rsidRDefault="002063EE" w:rsidP="002063EE">
            <w:pPr>
              <w:pStyle w:val="Heading2"/>
            </w:pPr>
          </w:p>
        </w:tc>
      </w:tr>
    </w:tbl>
    <w:p w14:paraId="5B4D7BDA" w14:textId="77777777" w:rsidR="00D55CBC" w:rsidRDefault="00D55CBC" w:rsidP="002063EE">
      <w:pPr>
        <w:pStyle w:val="ListNumber"/>
        <w:numPr>
          <w:ilvl w:val="0"/>
          <w:numId w:val="0"/>
        </w:numPr>
      </w:pPr>
    </w:p>
    <w:p w14:paraId="4695330F" w14:textId="77777777" w:rsidR="00D55CBC" w:rsidRDefault="00D55CBC">
      <w:pPr>
        <w:spacing w:after="180" w:line="336" w:lineRule="auto"/>
        <w:contextualSpacing w:val="0"/>
      </w:pPr>
      <w:r>
        <w:br w:type="page"/>
      </w:r>
    </w:p>
    <w:p w14:paraId="64D4B09F" w14:textId="77777777" w:rsidR="002063EE" w:rsidRDefault="00D55CBC" w:rsidP="00D55CBC">
      <w:pPr>
        <w:pStyle w:val="Heading1"/>
      </w:pPr>
      <w:bookmarkStart w:id="29" w:name="_Toc501116485"/>
      <w:r w:rsidRPr="00D55CBC">
        <w:lastRenderedPageBreak/>
        <w:t>INDEPENDENT AUDITOR’S REPORT</w:t>
      </w:r>
      <w:bookmarkEnd w:id="29"/>
    </w:p>
    <w:p w14:paraId="4E88AC5C" w14:textId="77777777" w:rsidR="00D55CBC" w:rsidRDefault="00D55CBC" w:rsidP="00D55CBC"/>
    <w:bookmarkStart w:id="30" w:name="_Toc501116486" w:displacedByCustomXml="next"/>
    <w:sdt>
      <w:sdtPr>
        <w:id w:val="1788926468"/>
        <w:placeholder>
          <w:docPart w:val="0CBF08D7E17A46029D6C7EDE61EC6B09"/>
        </w:placeholder>
        <w:temporary/>
        <w:showingPlcHdr/>
        <w15:appearance w15:val="hidden"/>
      </w:sdtPr>
      <w:sdtEndPr/>
      <w:sdtContent>
        <w:p w14:paraId="6C493523" w14:textId="77777777" w:rsidR="00D55CBC" w:rsidRDefault="00D55CBC" w:rsidP="00D55CBC">
          <w:pPr>
            <w:pStyle w:val="Heading2"/>
            <w:rPr>
              <w:rFonts w:asciiTheme="minorHAnsi" w:eastAsiaTheme="minorHAnsi" w:hAnsiTheme="minorHAnsi" w:cstheme="minorBidi"/>
              <w:b w:val="0"/>
              <w:bCs w:val="0"/>
              <w:color w:val="4E4484" w:themeColor="text1" w:themeTint="BF"/>
              <w:sz w:val="20"/>
            </w:rPr>
          </w:pPr>
          <w:r>
            <w:t>Auditor’s Report</w:t>
          </w:r>
        </w:p>
      </w:sdtContent>
    </w:sdt>
    <w:bookmarkEnd w:id="30" w:displacedByCustomXml="prev"/>
    <w:p w14:paraId="4F88793F" w14:textId="77777777" w:rsidR="00D55CBC" w:rsidRDefault="00D55CBC" w:rsidP="00D55CBC"/>
    <w:sdt>
      <w:sdtPr>
        <w:id w:val="2012795139"/>
        <w:placeholder>
          <w:docPart w:val="E46AAD259C9344A5ACF66426616774EF"/>
        </w:placeholder>
        <w:temporary/>
        <w:showingPlcHdr/>
        <w15:appearance w15:val="hidden"/>
      </w:sdtPr>
      <w:sdtEndPr/>
      <w:sdtContent>
        <w:p w14:paraId="41A057B4" w14:textId="77777777" w:rsidR="00D55CBC" w:rsidRPr="00944D7A" w:rsidRDefault="00D55CBC" w:rsidP="00D55CBC">
          <w:pPr>
            <w:pStyle w:val="ListNumber2"/>
          </w:pPr>
          <w:r w:rsidRPr="00944D7A">
            <w:t>Unqualified Opinion</w:t>
          </w:r>
        </w:p>
        <w:p w14:paraId="3F516ADC" w14:textId="77777777" w:rsidR="00D55CBC" w:rsidRPr="00944D7A" w:rsidRDefault="00D55CBC" w:rsidP="00D55CBC">
          <w:pPr>
            <w:pStyle w:val="ListNumber2"/>
          </w:pPr>
          <w:r w:rsidRPr="00944D7A">
            <w:t>Qualified Opinion Report</w:t>
          </w:r>
        </w:p>
        <w:p w14:paraId="317D44ED" w14:textId="77777777" w:rsidR="00D55CBC" w:rsidRPr="00944D7A" w:rsidRDefault="00D55CBC" w:rsidP="00D55CBC">
          <w:pPr>
            <w:pStyle w:val="ListNumber2"/>
          </w:pPr>
          <w:r w:rsidRPr="00944D7A">
            <w:t>Adverse Opinion Report</w:t>
          </w:r>
        </w:p>
        <w:p w14:paraId="2DCA0B1F" w14:textId="77777777" w:rsidR="00D55CBC" w:rsidRPr="00944D7A" w:rsidRDefault="00D55CBC" w:rsidP="00D55CBC">
          <w:pPr>
            <w:pStyle w:val="ListNumber2"/>
          </w:pPr>
          <w:r w:rsidRPr="00944D7A">
            <w:t>Disclaimer of Opinion Report</w:t>
          </w:r>
        </w:p>
        <w:p w14:paraId="3B1961A1" w14:textId="77777777" w:rsidR="00D55CBC" w:rsidRPr="00944D7A" w:rsidRDefault="00D55CBC" w:rsidP="00D55CBC">
          <w:pPr>
            <w:pStyle w:val="ListNumber2"/>
          </w:pPr>
          <w:r w:rsidRPr="00944D7A">
            <w:t>Auditor’s Report on Internal Controls of Public Companies</w:t>
          </w:r>
        </w:p>
        <w:p w14:paraId="57C32E43" w14:textId="77777777" w:rsidR="00D55CBC" w:rsidRPr="00944D7A" w:rsidRDefault="00D55CBC" w:rsidP="00D55CBC">
          <w:pPr>
            <w:pStyle w:val="ListNumber2"/>
          </w:pPr>
          <w:r w:rsidRPr="00944D7A">
            <w:t>Going Concern</w:t>
          </w:r>
        </w:p>
      </w:sdtContent>
    </w:sdt>
    <w:p w14:paraId="75D292D5" w14:textId="77777777" w:rsidR="00D55CBC" w:rsidRPr="00D55CBC" w:rsidRDefault="00D55CBC" w:rsidP="00D55CBC"/>
    <w:sectPr w:rsidR="00D55CBC" w:rsidRPr="00D55CBC" w:rsidSect="00CB27A1">
      <w:headerReference w:type="default" r:id="rId17"/>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73866" w14:textId="77777777" w:rsidR="00C84306" w:rsidRDefault="00C84306" w:rsidP="00A91D75">
      <w:r>
        <w:separator/>
      </w:r>
    </w:p>
  </w:endnote>
  <w:endnote w:type="continuationSeparator" w:id="0">
    <w:p w14:paraId="3610BF87" w14:textId="77777777" w:rsidR="00C84306" w:rsidRDefault="00C84306"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6C0E4" w14:textId="77777777" w:rsidR="00C84306" w:rsidRDefault="00C84306" w:rsidP="00A91D75">
      <w:r>
        <w:separator/>
      </w:r>
    </w:p>
  </w:footnote>
  <w:footnote w:type="continuationSeparator" w:id="0">
    <w:p w14:paraId="0EDF6E22" w14:textId="77777777" w:rsidR="00C84306" w:rsidRDefault="00C84306"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F639D44" w14:textId="77777777" w:rsidTr="00A7217A">
      <w:trPr>
        <w:trHeight w:val="1060"/>
      </w:trPr>
      <w:tc>
        <w:tcPr>
          <w:tcW w:w="5861" w:type="dxa"/>
        </w:tcPr>
        <w:p w14:paraId="78462272" w14:textId="77777777" w:rsidR="008759A8" w:rsidRDefault="008759A8" w:rsidP="00A7217A">
          <w:pPr>
            <w:pStyle w:val="Header"/>
            <w:spacing w:after="0"/>
          </w:pPr>
          <w:r w:rsidRPr="008759A8">
            <w:rPr>
              <w:noProof/>
            </w:rPr>
            <mc:AlternateContent>
              <mc:Choice Requires="wps">
                <w:drawing>
                  <wp:inline distT="0" distB="0" distL="0" distR="0" wp14:anchorId="707FF728" wp14:editId="7839AFB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96B828B"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35A4692C"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5816045F" wp14:editId="5FB2A01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B2D4C"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045F"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07FB2D4C"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2B40ADC" wp14:editId="301193D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4CC997C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B40ADC"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CC997C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C4B"/>
    <w:rsid w:val="0002111D"/>
    <w:rsid w:val="00184B35"/>
    <w:rsid w:val="001865F2"/>
    <w:rsid w:val="001E59F3"/>
    <w:rsid w:val="002063EE"/>
    <w:rsid w:val="00226FF2"/>
    <w:rsid w:val="00342438"/>
    <w:rsid w:val="003F429C"/>
    <w:rsid w:val="00577305"/>
    <w:rsid w:val="005C2E0B"/>
    <w:rsid w:val="00760843"/>
    <w:rsid w:val="007B0DFA"/>
    <w:rsid w:val="007E5E59"/>
    <w:rsid w:val="00823D33"/>
    <w:rsid w:val="008759A8"/>
    <w:rsid w:val="008B46AB"/>
    <w:rsid w:val="008E707B"/>
    <w:rsid w:val="009210A6"/>
    <w:rsid w:val="00924378"/>
    <w:rsid w:val="00944D7A"/>
    <w:rsid w:val="009A0F76"/>
    <w:rsid w:val="00A03BCD"/>
    <w:rsid w:val="00A7217A"/>
    <w:rsid w:val="00A86068"/>
    <w:rsid w:val="00A91D75"/>
    <w:rsid w:val="00AC343A"/>
    <w:rsid w:val="00B706B4"/>
    <w:rsid w:val="00C50FEA"/>
    <w:rsid w:val="00C6323A"/>
    <w:rsid w:val="00C84306"/>
    <w:rsid w:val="00C87193"/>
    <w:rsid w:val="00CB27A1"/>
    <w:rsid w:val="00D476F7"/>
    <w:rsid w:val="00D55CBC"/>
    <w:rsid w:val="00D8631A"/>
    <w:rsid w:val="00D87CD8"/>
    <w:rsid w:val="00DF1CFA"/>
    <w:rsid w:val="00E12C4B"/>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863E7D"/>
  <w15:docId w15:val="{75B69187-A5D9-415A-91B8-7CDF20A1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microsoft.com/office/2007/relationships/hdphoto" Target="media/hdphoto1.wdp"/><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hul%20Kalubowila\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B126C29348E4FCBB2382BECF331F545"/>
        <w:category>
          <w:name w:val="General"/>
          <w:gallery w:val="placeholder"/>
        </w:category>
        <w:types>
          <w:type w:val="bbPlcHdr"/>
        </w:types>
        <w:behaviors>
          <w:behavior w:val="content"/>
        </w:behaviors>
        <w:guid w:val="{23244B40-3340-4761-A8CE-A7B7407A09C8}"/>
      </w:docPartPr>
      <w:docPartBody>
        <w:p w:rsidR="00000000" w:rsidRDefault="00B0698B">
          <w:pPr>
            <w:pStyle w:val="6B126C29348E4FCBB2382BECF331F545"/>
          </w:pPr>
          <w:r>
            <w:t>Strategic Highlights</w:t>
          </w:r>
        </w:p>
      </w:docPartBody>
    </w:docPart>
    <w:docPart>
      <w:docPartPr>
        <w:name w:val="78F3427107214629A8E604DC7AB92288"/>
        <w:category>
          <w:name w:val="General"/>
          <w:gallery w:val="placeholder"/>
        </w:category>
        <w:types>
          <w:type w:val="bbPlcHdr"/>
        </w:types>
        <w:behaviors>
          <w:behavior w:val="content"/>
        </w:behaviors>
        <w:guid w:val="{827AD3A2-D081-48BB-8BFC-06E652FFDE7D}"/>
      </w:docPartPr>
      <w:docPartBody>
        <w:p w:rsidR="002A7C71" w:rsidRDefault="00B0698B" w:rsidP="00E523C3">
          <w:r>
            <w:t>We’ve added a few tips (like this one) to help you get started.</w:t>
          </w:r>
        </w:p>
        <w:p w:rsidR="00000000" w:rsidRDefault="00B0698B">
          <w:pPr>
            <w:pStyle w:val="78F3427107214629A8E604DC7AB92288"/>
          </w:pPr>
          <w:r>
            <w:t>When you tap tip text, the whole tip is selected. Just start typing to replace it with your own.</w:t>
          </w:r>
        </w:p>
      </w:docPartBody>
    </w:docPart>
    <w:docPart>
      <w:docPartPr>
        <w:name w:val="EFE93FA757E64F18BAB699338095424A"/>
        <w:category>
          <w:name w:val="General"/>
          <w:gallery w:val="placeholder"/>
        </w:category>
        <w:types>
          <w:type w:val="bbPlcHdr"/>
        </w:types>
        <w:behaviors>
          <w:behavior w:val="content"/>
        </w:behaviors>
        <w:guid w:val="{32B7212E-125E-4BB3-B2F0-2CD206D6FA31}"/>
      </w:docPartPr>
      <w:docPartBody>
        <w:p w:rsidR="00000000" w:rsidRDefault="00B0698B">
          <w:pPr>
            <w:pStyle w:val="EFE93FA757E64F18BAB699338095424A"/>
          </w:pPr>
          <w:r>
            <w:t>Financial Highlights</w:t>
          </w:r>
        </w:p>
      </w:docPartBody>
    </w:docPart>
    <w:docPart>
      <w:docPartPr>
        <w:name w:val="ED22A358956B4ED59B3E6399D93148D3"/>
        <w:category>
          <w:name w:val="General"/>
          <w:gallery w:val="placeholder"/>
        </w:category>
        <w:types>
          <w:type w:val="bbPlcHdr"/>
        </w:types>
        <w:behaviors>
          <w:behavior w:val="content"/>
        </w:behaviors>
        <w:guid w:val="{8A632E83-1F32-4C55-A92C-AEB9C117BB82}"/>
      </w:docPartPr>
      <w:docPartBody>
        <w:p w:rsidR="00000000" w:rsidRDefault="00B0698B">
          <w:pPr>
            <w:pStyle w:val="ED22A358956B4ED59B3E6399D93148D3"/>
          </w:pPr>
          <w:r>
            <w:t xml:space="preserve">The headings are typical annual report </w:t>
          </w:r>
          <w:r>
            <w:t>headings that you might want to use as-is.</w:t>
          </w:r>
        </w:p>
      </w:docPartBody>
    </w:docPart>
    <w:docPart>
      <w:docPartPr>
        <w:name w:val="A489D42BEBBE428F9A73A6DE2E92CEBD"/>
        <w:category>
          <w:name w:val="General"/>
          <w:gallery w:val="placeholder"/>
        </w:category>
        <w:types>
          <w:type w:val="bbPlcHdr"/>
        </w:types>
        <w:behaviors>
          <w:behavior w:val="content"/>
        </w:behaviors>
        <w:guid w:val="{2885A157-331C-422B-B7DC-94E6F7A4F1BE}"/>
      </w:docPartPr>
      <w:docPartBody>
        <w:p w:rsidR="00000000" w:rsidRDefault="00B0698B">
          <w:pPr>
            <w:pStyle w:val="A489D42BEBBE428F9A73A6DE2E92CEBD"/>
          </w:pPr>
          <w:r>
            <w:t>Operating Highlights</w:t>
          </w:r>
        </w:p>
      </w:docPartBody>
    </w:docPart>
    <w:docPart>
      <w:docPartPr>
        <w:name w:val="A3CD76B798234E31B6562505EF99EA2D"/>
        <w:category>
          <w:name w:val="General"/>
          <w:gallery w:val="placeholder"/>
        </w:category>
        <w:types>
          <w:type w:val="bbPlcHdr"/>
        </w:types>
        <w:behaviors>
          <w:behavior w:val="content"/>
        </w:behaviors>
        <w:guid w:val="{15490FF0-69F6-4F23-9793-D2110C515D64}"/>
      </w:docPartPr>
      <w:docPartBody>
        <w:p w:rsidR="00000000" w:rsidRDefault="00B0698B">
          <w:pPr>
            <w:pStyle w:val="A3CD76B798234E31B6562505EF99EA2D"/>
          </w:pPr>
          <w:r>
            <w:t>Think a document that looks this good has to be difficult to format? Think again! To easily apply any text formatting you see in this document with just a tap, on the Home tab of the ribbon, c</w:t>
          </w:r>
          <w:r>
            <w:t>heck out Styles.</w:t>
          </w:r>
        </w:p>
      </w:docPartBody>
    </w:docPart>
    <w:docPart>
      <w:docPartPr>
        <w:name w:val="43F9128BA72941879A2AFBEBCB17775A"/>
        <w:category>
          <w:name w:val="General"/>
          <w:gallery w:val="placeholder"/>
        </w:category>
        <w:types>
          <w:type w:val="bbPlcHdr"/>
        </w:types>
        <w:behaviors>
          <w:behavior w:val="content"/>
        </w:behaviors>
        <w:guid w:val="{02D402E8-379B-4F67-B62E-8841005B4D3C}"/>
      </w:docPartPr>
      <w:docPartBody>
        <w:p w:rsidR="00000000" w:rsidRDefault="00B0698B">
          <w:pPr>
            <w:pStyle w:val="43F9128BA72941879A2AFBEBCB17775A"/>
          </w:pPr>
          <w:r>
            <w:t>Looking Ahead</w:t>
          </w:r>
        </w:p>
      </w:docPartBody>
    </w:docPart>
    <w:docPart>
      <w:docPartPr>
        <w:name w:val="8D77BB0B10BD4457828BC0221DBC0996"/>
        <w:category>
          <w:name w:val="General"/>
          <w:gallery w:val="placeholder"/>
        </w:category>
        <w:types>
          <w:type w:val="bbPlcHdr"/>
        </w:types>
        <w:behaviors>
          <w:behavior w:val="content"/>
        </w:behaviors>
        <w:guid w:val="{49C868FB-91C0-417C-B8BC-01CA7C098511}"/>
      </w:docPartPr>
      <w:docPartBody>
        <w:p w:rsidR="00000000" w:rsidRDefault="00B0698B">
          <w:pPr>
            <w:pStyle w:val="8D77BB0B10BD4457828BC0221DBC0996"/>
          </w:pPr>
          <w:r>
            <w:t>View and edit this document in Word on your computer, tablet, or phone. You can edit text; easily insert content such as pictures, shapes, and tables; and seamlessly save the document to the cloud from Word on your Windows, M</w:t>
          </w:r>
          <w:r>
            <w:t>ac, Android, or iOS device.</w:t>
          </w:r>
        </w:p>
      </w:docPartBody>
    </w:docPart>
    <w:docPart>
      <w:docPartPr>
        <w:name w:val="A5DD275F3AE04084901161882D881D76"/>
        <w:category>
          <w:name w:val="General"/>
          <w:gallery w:val="placeholder"/>
        </w:category>
        <w:types>
          <w:type w:val="bbPlcHdr"/>
        </w:types>
        <w:behaviors>
          <w:behavior w:val="content"/>
        </w:behaviors>
        <w:guid w:val="{C44E0C10-6D30-48C5-A6A7-F0B75B70D144}"/>
      </w:docPartPr>
      <w:docPartBody>
        <w:p w:rsidR="00000000" w:rsidRDefault="00B0698B">
          <w:pPr>
            <w:pStyle w:val="A5DD275F3AE04084901161882D881D76"/>
          </w:pPr>
          <w:r w:rsidRPr="00E523C3">
            <w:t>Chief Executive Name</w:t>
          </w:r>
          <w:r w:rsidRPr="00E523C3">
            <w:br/>
            <w:t>Chief Executive Title</w:t>
          </w:r>
          <w:r w:rsidRPr="00E523C3">
            <w:br/>
            <w:t>Date</w:t>
          </w:r>
        </w:p>
      </w:docPartBody>
    </w:docPart>
    <w:docPart>
      <w:docPartPr>
        <w:name w:val="3F573E719F6743AFAA855B7659B2F2DE"/>
        <w:category>
          <w:name w:val="General"/>
          <w:gallery w:val="placeholder"/>
        </w:category>
        <w:types>
          <w:type w:val="bbPlcHdr"/>
        </w:types>
        <w:behaviors>
          <w:behavior w:val="content"/>
        </w:behaviors>
        <w:guid w:val="{EB2FD457-7A33-484D-8AC3-2B6E2D0815AC}"/>
      </w:docPartPr>
      <w:docPartBody>
        <w:p w:rsidR="00000000" w:rsidRDefault="00B0698B">
          <w:pPr>
            <w:pStyle w:val="3F573E719F6743AFAA855B7659B2F2DE"/>
          </w:pPr>
          <w:r w:rsidRPr="002063EE">
            <w:t>Use this section to give a brief summary of your financials, highlighting important points. Some of the sample text in this document indicates the name of the style applied, so tha</w:t>
          </w:r>
          <w:r w:rsidRPr="002063EE">
            <w:t>t you can easily apply the same formatting again.</w:t>
          </w:r>
        </w:p>
      </w:docPartBody>
    </w:docPart>
    <w:docPart>
      <w:docPartPr>
        <w:name w:val="9856FAD08D584A2A829B75D33FE17B46"/>
        <w:category>
          <w:name w:val="General"/>
          <w:gallery w:val="placeholder"/>
        </w:category>
        <w:types>
          <w:type w:val="bbPlcHdr"/>
        </w:types>
        <w:behaviors>
          <w:behavior w:val="content"/>
        </w:behaviors>
        <w:guid w:val="{6ED958BE-923E-493B-AFAE-B858928FCC6C}"/>
      </w:docPartPr>
      <w:docPartBody>
        <w:p w:rsidR="002A7C71" w:rsidRPr="00D476F7" w:rsidRDefault="00B0698B" w:rsidP="00D476F7">
          <w:pPr>
            <w:pStyle w:val="ListNumber"/>
          </w:pPr>
          <w:r w:rsidRPr="00D476F7">
            <w:t>For example, this is the List Bullet style.</w:t>
          </w:r>
        </w:p>
        <w:p w:rsidR="00000000" w:rsidRDefault="00B0698B">
          <w:pPr>
            <w:pStyle w:val="9856FAD08D584A2A829B75D33FE17B46"/>
          </w:pPr>
          <w:r w:rsidRPr="00D476F7">
            <w:t>Here is another sentence formatted in List Bullet style.</w:t>
          </w:r>
        </w:p>
      </w:docPartBody>
    </w:docPart>
    <w:docPart>
      <w:docPartPr>
        <w:name w:val="2A10B44289DF4406A636064EE508FE49"/>
        <w:category>
          <w:name w:val="General"/>
          <w:gallery w:val="placeholder"/>
        </w:category>
        <w:types>
          <w:type w:val="bbPlcHdr"/>
        </w:types>
        <w:behaviors>
          <w:behavior w:val="content"/>
        </w:behaviors>
        <w:guid w:val="{5285541B-1C45-4EC5-B2DF-8C85BB7629DF}"/>
      </w:docPartPr>
      <w:docPartBody>
        <w:p w:rsidR="00000000" w:rsidRDefault="00B0698B">
          <w:pPr>
            <w:pStyle w:val="2A10B44289DF4406A636064EE508FE49"/>
          </w:pPr>
          <w:r>
            <w:t>You can find easy-to-use tools on the Insert tab, such as to add a hyperlink, insert a comment, or add au</w:t>
          </w:r>
          <w:r>
            <w:t>tomatic page numbering.</w:t>
          </w:r>
        </w:p>
      </w:docPartBody>
    </w:docPart>
    <w:docPart>
      <w:docPartPr>
        <w:name w:val="A4D86AF02BD74F29952ADC670A4C5BAF"/>
        <w:category>
          <w:name w:val="General"/>
          <w:gallery w:val="placeholder"/>
        </w:category>
        <w:types>
          <w:type w:val="bbPlcHdr"/>
        </w:types>
        <w:behaviors>
          <w:behavior w:val="content"/>
        </w:behaviors>
        <w:guid w:val="{33F2EA72-B202-4279-A4A8-63F510B28132}"/>
      </w:docPartPr>
      <w:docPartBody>
        <w:p w:rsidR="00000000" w:rsidRDefault="00B0698B">
          <w:pPr>
            <w:pStyle w:val="A4D86AF02BD74F29952ADC670A4C5BAF"/>
          </w:pPr>
          <w:r>
            <w:t>View and edit this document in Word on your computer, tablet, or phone. You can edit text; easily insert content such as pictures, shapes, and tables; and seamlessly save the document to the cloud from Word on your Windows, Mac, And</w:t>
          </w:r>
          <w:r>
            <w:t>roid, or iOS device.</w:t>
          </w:r>
        </w:p>
      </w:docPartBody>
    </w:docPart>
    <w:docPart>
      <w:docPartPr>
        <w:name w:val="F851F701E7B641968D38E66CD29C54CA"/>
        <w:category>
          <w:name w:val="General"/>
          <w:gallery w:val="placeholder"/>
        </w:category>
        <w:types>
          <w:type w:val="bbPlcHdr"/>
        </w:types>
        <w:behaviors>
          <w:behavior w:val="content"/>
        </w:behaviors>
        <w:guid w:val="{AC095C2E-BAB5-4A7E-983F-DA76D22BCB93}"/>
      </w:docPartPr>
      <w:docPartBody>
        <w:p w:rsidR="00000000" w:rsidRDefault="00B0698B">
          <w:pPr>
            <w:pStyle w:val="F851F701E7B641968D38E66CD29C54CA"/>
          </w:pPr>
          <w:r>
            <w:t>Statement of Financial Position</w:t>
          </w:r>
        </w:p>
      </w:docPartBody>
    </w:docPart>
    <w:docPart>
      <w:docPartPr>
        <w:name w:val="41352EDC46CA47CEA48C34B663F89C72"/>
        <w:category>
          <w:name w:val="General"/>
          <w:gallery w:val="placeholder"/>
        </w:category>
        <w:types>
          <w:type w:val="bbPlcHdr"/>
        </w:types>
        <w:behaviors>
          <w:behavior w:val="content"/>
        </w:behaviors>
        <w:guid w:val="{75AB6D6D-1CCA-48F7-93B4-057599A1DA2A}"/>
      </w:docPartPr>
      <w:docPartBody>
        <w:p w:rsidR="002A7C71" w:rsidRPr="002063EE" w:rsidRDefault="00B0698B" w:rsidP="002063EE">
          <w:pPr>
            <w:pStyle w:val="ListBullet"/>
          </w:pPr>
          <w:r w:rsidRPr="002063EE">
            <w:t>Liabilities</w:t>
          </w:r>
        </w:p>
        <w:p w:rsidR="002A7C71" w:rsidRPr="002063EE" w:rsidRDefault="00B0698B" w:rsidP="002063EE">
          <w:pPr>
            <w:pStyle w:val="ListBullet"/>
          </w:pPr>
          <w:r w:rsidRPr="002063EE">
            <w:t>Statement of Financial Position</w:t>
          </w:r>
        </w:p>
        <w:p w:rsidR="00000000" w:rsidRDefault="00B0698B">
          <w:pPr>
            <w:pStyle w:val="41352EDC46CA47CEA48C34B663F89C72"/>
          </w:pPr>
          <w:r w:rsidRPr="002063EE">
            <w:t>Ownership Equity</w:t>
          </w:r>
        </w:p>
      </w:docPartBody>
    </w:docPart>
    <w:docPart>
      <w:docPartPr>
        <w:name w:val="6A77A052C2BE4CCAA3E1019218D1D920"/>
        <w:category>
          <w:name w:val="General"/>
          <w:gallery w:val="placeholder"/>
        </w:category>
        <w:types>
          <w:type w:val="bbPlcHdr"/>
        </w:types>
        <w:behaviors>
          <w:behavior w:val="content"/>
        </w:behaviors>
        <w:guid w:val="{CE288173-49EE-4606-903E-8C771640855A}"/>
      </w:docPartPr>
      <w:docPartBody>
        <w:p w:rsidR="00000000" w:rsidRDefault="00B0698B">
          <w:pPr>
            <w:pStyle w:val="6A77A052C2BE4CCAA3E1019218D1D920"/>
          </w:pPr>
          <w:r>
            <w:t>Statement of Comprehensive Income (Profits and Losses)</w:t>
          </w:r>
        </w:p>
      </w:docPartBody>
    </w:docPart>
    <w:docPart>
      <w:docPartPr>
        <w:name w:val="FD0D7826D5D24FAC8BBB7376FC98A4E6"/>
        <w:category>
          <w:name w:val="General"/>
          <w:gallery w:val="placeholder"/>
        </w:category>
        <w:types>
          <w:type w:val="bbPlcHdr"/>
        </w:types>
        <w:behaviors>
          <w:behavior w:val="content"/>
        </w:behaviors>
        <w:guid w:val="{9E0945E9-B20D-42D9-AF6A-67EAB0B88157}"/>
      </w:docPartPr>
      <w:docPartBody>
        <w:p w:rsidR="002A7C71" w:rsidRPr="00DF1CFA" w:rsidRDefault="00B0698B" w:rsidP="002063EE">
          <w:pPr>
            <w:pStyle w:val="ListBullet"/>
          </w:pPr>
          <w:r w:rsidRPr="00DF1CFA">
            <w:t>Income</w:t>
          </w:r>
        </w:p>
        <w:p w:rsidR="002A7C71" w:rsidRPr="00DF1CFA" w:rsidRDefault="00B0698B" w:rsidP="002063EE">
          <w:pPr>
            <w:pStyle w:val="ListBullet"/>
          </w:pPr>
          <w:r w:rsidRPr="00DF1CFA">
            <w:t>Expenses</w:t>
          </w:r>
        </w:p>
        <w:p w:rsidR="00000000" w:rsidRDefault="00B0698B">
          <w:pPr>
            <w:pStyle w:val="FD0D7826D5D24FAC8BBB7376FC98A4E6"/>
          </w:pPr>
          <w:r w:rsidRPr="00DF1CFA">
            <w:t>Profits</w:t>
          </w:r>
        </w:p>
      </w:docPartBody>
    </w:docPart>
    <w:docPart>
      <w:docPartPr>
        <w:name w:val="A4F027E338894C3EA265E9BC8755830F"/>
        <w:category>
          <w:name w:val="General"/>
          <w:gallery w:val="placeholder"/>
        </w:category>
        <w:types>
          <w:type w:val="bbPlcHdr"/>
        </w:types>
        <w:behaviors>
          <w:behavior w:val="content"/>
        </w:behaviors>
        <w:guid w:val="{08DB2E05-6BCA-4665-A519-F4A09D1F7331}"/>
      </w:docPartPr>
      <w:docPartBody>
        <w:p w:rsidR="00000000" w:rsidRDefault="00B0698B">
          <w:pPr>
            <w:pStyle w:val="A4F027E338894C3EA265E9BC8755830F"/>
          </w:pPr>
          <w:r>
            <w:t>Statement of Changes in Equity</w:t>
          </w:r>
        </w:p>
      </w:docPartBody>
    </w:docPart>
    <w:docPart>
      <w:docPartPr>
        <w:name w:val="E4469C33A4BB4265B5E257D09353A157"/>
        <w:category>
          <w:name w:val="General"/>
          <w:gallery w:val="placeholder"/>
        </w:category>
        <w:types>
          <w:type w:val="bbPlcHdr"/>
        </w:types>
        <w:behaviors>
          <w:behavior w:val="content"/>
        </w:behaviors>
        <w:guid w:val="{583016A5-D468-4552-A92C-E2508855846B}"/>
      </w:docPartPr>
      <w:docPartBody>
        <w:p w:rsidR="002A7C71" w:rsidRDefault="00B0698B" w:rsidP="002063EE">
          <w:r>
            <w:t xml:space="preserve">Well, it wouldn’t be an </w:t>
          </w:r>
          <w:r>
            <w:t>annual report without a lot of numbers, right? This section is the place for all those financial tables.</w:t>
          </w:r>
        </w:p>
        <w:p w:rsidR="00000000" w:rsidRDefault="00B0698B">
          <w:pPr>
            <w:pStyle w:val="E4469C33A4BB4265B5E257D09353A157"/>
          </w:pPr>
          <w:r>
            <w:t>To get started with a table that looks just like the sample here, on the Insert tab, tap Table.</w:t>
          </w:r>
        </w:p>
      </w:docPartBody>
    </w:docPart>
    <w:docPart>
      <w:docPartPr>
        <w:name w:val="F47D89795D7A4A4DB79B44B1D264F70A"/>
        <w:category>
          <w:name w:val="General"/>
          <w:gallery w:val="placeholder"/>
        </w:category>
        <w:types>
          <w:type w:val="bbPlcHdr"/>
        </w:types>
        <w:behaviors>
          <w:behavior w:val="content"/>
        </w:behaviors>
        <w:guid w:val="{4DFAF75F-E260-4FFC-A104-828A70FD7B8F}"/>
      </w:docPartPr>
      <w:docPartBody>
        <w:p w:rsidR="00000000" w:rsidRDefault="00B0698B">
          <w:pPr>
            <w:pStyle w:val="F47D89795D7A4A4DB79B44B1D264F70A"/>
          </w:pPr>
          <w:r>
            <w:t>Statement of Cash Flows</w:t>
          </w:r>
        </w:p>
      </w:docPartBody>
    </w:docPart>
    <w:docPart>
      <w:docPartPr>
        <w:name w:val="CB2E65C0DB354D06A28CA8AFC849C83B"/>
        <w:category>
          <w:name w:val="General"/>
          <w:gallery w:val="placeholder"/>
        </w:category>
        <w:types>
          <w:type w:val="bbPlcHdr"/>
        </w:types>
        <w:behaviors>
          <w:behavior w:val="content"/>
        </w:behaviors>
        <w:guid w:val="{2EB551B1-5CD4-44C1-8A94-E794E84CC63E}"/>
      </w:docPartPr>
      <w:docPartBody>
        <w:p w:rsidR="002A7C71" w:rsidRPr="005C2E0B" w:rsidRDefault="00B0698B" w:rsidP="002063EE">
          <w:pPr>
            <w:pStyle w:val="ListBullet"/>
          </w:pPr>
          <w:r w:rsidRPr="005C2E0B">
            <w:t>Operating</w:t>
          </w:r>
        </w:p>
        <w:p w:rsidR="002A7C71" w:rsidRPr="005C2E0B" w:rsidRDefault="00B0698B" w:rsidP="002063EE">
          <w:pPr>
            <w:pStyle w:val="ListBullet"/>
          </w:pPr>
          <w:r w:rsidRPr="005C2E0B">
            <w:t>Investing</w:t>
          </w:r>
        </w:p>
        <w:p w:rsidR="00000000" w:rsidRDefault="00B0698B">
          <w:pPr>
            <w:pStyle w:val="CB2E65C0DB354D06A28CA8AFC849C83B"/>
          </w:pPr>
          <w:r w:rsidRPr="005C2E0B">
            <w:t>Financing</w:t>
          </w:r>
        </w:p>
      </w:docPartBody>
    </w:docPart>
    <w:docPart>
      <w:docPartPr>
        <w:name w:val="A1F8FFFED6A94D5AABE49337474BAF0A"/>
        <w:category>
          <w:name w:val="General"/>
          <w:gallery w:val="placeholder"/>
        </w:category>
        <w:types>
          <w:type w:val="bbPlcHdr"/>
        </w:types>
        <w:behaviors>
          <w:behavior w:val="content"/>
        </w:behaviors>
        <w:guid w:val="{5B9246A0-1B86-422A-893A-1C2A2E15A31D}"/>
      </w:docPartPr>
      <w:docPartBody>
        <w:p w:rsidR="00000000" w:rsidRDefault="00B0698B">
          <w:pPr>
            <w:pStyle w:val="A1F8FFFED6A94D5AABE49337474BAF0A"/>
          </w:pPr>
          <w:r>
            <w:t>A</w:t>
          </w:r>
          <w:r>
            <w:t>ccounts</w:t>
          </w:r>
        </w:p>
      </w:docPartBody>
    </w:docPart>
    <w:docPart>
      <w:docPartPr>
        <w:name w:val="C6BAC5209D864627981986AAE2A8DE69"/>
        <w:category>
          <w:name w:val="General"/>
          <w:gallery w:val="placeholder"/>
        </w:category>
        <w:types>
          <w:type w:val="bbPlcHdr"/>
        </w:types>
        <w:behaviors>
          <w:behavior w:val="content"/>
        </w:behaviors>
        <w:guid w:val="{EB1284F6-B50E-449C-B7C7-F1D7B4660D5B}"/>
      </w:docPartPr>
      <w:docPartBody>
        <w:p w:rsidR="00000000" w:rsidRDefault="00B0698B">
          <w:pPr>
            <w:pStyle w:val="C6BAC5209D864627981986AAE2A8DE69"/>
          </w:pPr>
          <w:r>
            <w:t>When you have a document that shows a lot of numbers, it’s a good idea to have a little text that explains the numbers. You can do that here.</w:t>
          </w:r>
        </w:p>
      </w:docPartBody>
    </w:docPart>
    <w:docPart>
      <w:docPartPr>
        <w:name w:val="55DCDA92CBF24FCD876368C71046D98E"/>
        <w:category>
          <w:name w:val="General"/>
          <w:gallery w:val="placeholder"/>
        </w:category>
        <w:types>
          <w:type w:val="bbPlcHdr"/>
        </w:types>
        <w:behaviors>
          <w:behavior w:val="content"/>
        </w:behaviors>
        <w:guid w:val="{85723656-5416-466C-ACFA-988B9E59E7F0}"/>
      </w:docPartPr>
      <w:docPartBody>
        <w:p w:rsidR="00000000" w:rsidRDefault="00B0698B">
          <w:pPr>
            <w:pStyle w:val="55DCDA92CBF24FCD876368C71046D98E"/>
          </w:pPr>
          <w:r>
            <w:t>Debt</w:t>
          </w:r>
        </w:p>
      </w:docPartBody>
    </w:docPart>
    <w:docPart>
      <w:docPartPr>
        <w:name w:val="11EF3843EAF54364BF9E02C5C7B05843"/>
        <w:category>
          <w:name w:val="General"/>
          <w:gallery w:val="placeholder"/>
        </w:category>
        <w:types>
          <w:type w:val="bbPlcHdr"/>
        </w:types>
        <w:behaviors>
          <w:behavior w:val="content"/>
        </w:behaviors>
        <w:guid w:val="{178114B5-C9EE-4141-A620-1AD31E84A7C5}"/>
      </w:docPartPr>
      <w:docPartBody>
        <w:p w:rsidR="00000000" w:rsidRDefault="00B0698B">
          <w:pPr>
            <w:pStyle w:val="11EF3843EAF54364BF9E02C5C7B05843"/>
          </w:pPr>
          <w:r>
            <w:t>Of course, we would all prefer to just have profits. But if you’ve got any debt, this is the place to</w:t>
          </w:r>
          <w:r>
            <w:t xml:space="preserve"> make notes about it.</w:t>
          </w:r>
        </w:p>
      </w:docPartBody>
    </w:docPart>
    <w:docPart>
      <w:docPartPr>
        <w:name w:val="08DFEC6D0072419990B8654455128703"/>
        <w:category>
          <w:name w:val="General"/>
          <w:gallery w:val="placeholder"/>
        </w:category>
        <w:types>
          <w:type w:val="bbPlcHdr"/>
        </w:types>
        <w:behaviors>
          <w:behavior w:val="content"/>
        </w:behaviors>
        <w:guid w:val="{5E30DEDD-A372-40BD-A4E8-6D3EFB01A2AA}"/>
      </w:docPartPr>
      <w:docPartBody>
        <w:p w:rsidR="00000000" w:rsidRDefault="00B0698B">
          <w:pPr>
            <w:pStyle w:val="08DFEC6D0072419990B8654455128703"/>
          </w:pPr>
          <w:r>
            <w:t>Debt</w:t>
          </w:r>
        </w:p>
      </w:docPartBody>
    </w:docPart>
    <w:docPart>
      <w:docPartPr>
        <w:name w:val="A08B3236BC584944B2EFFCB2CEC93AD1"/>
        <w:category>
          <w:name w:val="General"/>
          <w:gallery w:val="placeholder"/>
        </w:category>
        <w:types>
          <w:type w:val="bbPlcHdr"/>
        </w:types>
        <w:behaviors>
          <w:behavior w:val="content"/>
        </w:behaviors>
        <w:guid w:val="{D868E4D2-BC15-4510-9D0A-EF9C96770895}"/>
      </w:docPartPr>
      <w:docPartBody>
        <w:p w:rsidR="00000000" w:rsidRDefault="00B0698B">
          <w:pPr>
            <w:pStyle w:val="A08B3236BC584944B2EFFCB2CEC93AD1"/>
          </w:pPr>
          <w:r>
            <w:t>Of course, we would all prefer to just have profits. But if you’ve got any debt, this is the place to make notes about it.</w:t>
          </w:r>
        </w:p>
      </w:docPartBody>
    </w:docPart>
    <w:docPart>
      <w:docPartPr>
        <w:name w:val="AB59A1AFB3DB4D85A459FFF8A9888BE3"/>
        <w:category>
          <w:name w:val="General"/>
          <w:gallery w:val="placeholder"/>
        </w:category>
        <w:types>
          <w:type w:val="bbPlcHdr"/>
        </w:types>
        <w:behaviors>
          <w:behavior w:val="content"/>
        </w:behaviors>
        <w:guid w:val="{81D3D93B-9D68-44F8-A50E-B7746032ABE0}"/>
      </w:docPartPr>
      <w:docPartBody>
        <w:p w:rsidR="00000000" w:rsidRDefault="00B0698B">
          <w:pPr>
            <w:pStyle w:val="AB59A1AFB3DB4D85A459FFF8A9888BE3"/>
          </w:pPr>
          <w:r>
            <w:t>Going Concern</w:t>
          </w:r>
        </w:p>
      </w:docPartBody>
    </w:docPart>
    <w:docPart>
      <w:docPartPr>
        <w:name w:val="77436460089A4198AC04ADFCAE2F2B1B"/>
        <w:category>
          <w:name w:val="General"/>
          <w:gallery w:val="placeholder"/>
        </w:category>
        <w:types>
          <w:type w:val="bbPlcHdr"/>
        </w:types>
        <w:behaviors>
          <w:behavior w:val="content"/>
        </w:behaviors>
        <w:guid w:val="{E698AD0C-135C-4224-B942-F0F274586E90}"/>
      </w:docPartPr>
      <w:docPartBody>
        <w:p w:rsidR="00000000" w:rsidRDefault="00B0698B">
          <w:pPr>
            <w:pStyle w:val="77436460089A4198AC04ADFCAE2F2B1B"/>
          </w:pPr>
          <w:r>
            <w:t xml:space="preserve">Okay, you get the idea. If you’ve got notes to add about your financials, add them </w:t>
          </w:r>
          <w:r>
            <w:t>here.</w:t>
          </w:r>
        </w:p>
      </w:docPartBody>
    </w:docPart>
    <w:docPart>
      <w:docPartPr>
        <w:name w:val="2EA144E5A5B74E248F4F4213108D4D48"/>
        <w:category>
          <w:name w:val="General"/>
          <w:gallery w:val="placeholder"/>
        </w:category>
        <w:types>
          <w:type w:val="bbPlcHdr"/>
        </w:types>
        <w:behaviors>
          <w:behavior w:val="content"/>
        </w:behaviors>
        <w:guid w:val="{39DDD571-2330-409F-BDA4-50C60E929B97}"/>
      </w:docPartPr>
      <w:docPartBody>
        <w:p w:rsidR="00000000" w:rsidRDefault="00B0698B">
          <w:pPr>
            <w:pStyle w:val="2EA144E5A5B74E248F4F4213108D4D48"/>
          </w:pPr>
          <w:r>
            <w:t>Contingent Liabilities</w:t>
          </w:r>
        </w:p>
      </w:docPartBody>
    </w:docPart>
    <w:docPart>
      <w:docPartPr>
        <w:name w:val="FEC4FFC67EDA42C499AD1EC1E71E3E4A"/>
        <w:category>
          <w:name w:val="General"/>
          <w:gallery w:val="placeholder"/>
        </w:category>
        <w:types>
          <w:type w:val="bbPlcHdr"/>
        </w:types>
        <w:behaviors>
          <w:behavior w:val="content"/>
        </w:behaviors>
        <w:guid w:val="{D1C6809D-CE95-4FE0-A58E-F039F0E5EB59}"/>
      </w:docPartPr>
      <w:docPartBody>
        <w:p w:rsidR="00000000" w:rsidRDefault="00B0698B">
          <w:pPr>
            <w:pStyle w:val="FEC4FFC67EDA42C499AD1EC1E71E3E4A"/>
          </w:pPr>
          <w:r>
            <w:t xml:space="preserve">Keep in mind that some of these headings might not apply to your business (and you might have others to add). This one, for example, is about potential liabilities that could arise if something happens in the future, such as a </w:t>
          </w:r>
          <w:r>
            <w:t>pending legal decision.</w:t>
          </w:r>
        </w:p>
      </w:docPartBody>
    </w:docPart>
    <w:docPart>
      <w:docPartPr>
        <w:name w:val="BF7DBC6007634767811E5E1D410982AA"/>
        <w:category>
          <w:name w:val="General"/>
          <w:gallery w:val="placeholder"/>
        </w:category>
        <w:types>
          <w:type w:val="bbPlcHdr"/>
        </w:types>
        <w:behaviors>
          <w:behavior w:val="content"/>
        </w:behaviors>
        <w:guid w:val="{ACC622D6-4F6D-46A8-AC37-3FA113370353}"/>
      </w:docPartPr>
      <w:docPartBody>
        <w:p w:rsidR="00000000" w:rsidRDefault="00B0698B">
          <w:pPr>
            <w:pStyle w:val="BF7DBC6007634767811E5E1D410982AA"/>
          </w:pPr>
          <w:r>
            <w:t>Takeaways</w:t>
          </w:r>
        </w:p>
      </w:docPartBody>
    </w:docPart>
    <w:docPart>
      <w:docPartPr>
        <w:name w:val="FD01A1DE99CB4BAB87688848B74BE250"/>
        <w:category>
          <w:name w:val="General"/>
          <w:gallery w:val="placeholder"/>
        </w:category>
        <w:types>
          <w:type w:val="bbPlcHdr"/>
        </w:types>
        <w:behaviors>
          <w:behavior w:val="content"/>
        </w:behaviors>
        <w:guid w:val="{DEA606E5-1C83-4704-9990-51A1ADEEFF2F}"/>
      </w:docPartPr>
      <w:docPartBody>
        <w:p w:rsidR="00000000" w:rsidRDefault="00B0698B">
          <w:pPr>
            <w:pStyle w:val="FD01A1DE99CB4BAB87688848B74BE250"/>
          </w:pPr>
          <w:r>
            <w:t>What would you like your readers to understand? Add notes on key takeaways here.</w:t>
          </w:r>
        </w:p>
      </w:docPartBody>
    </w:docPart>
    <w:docPart>
      <w:docPartPr>
        <w:name w:val="0CBF08D7E17A46029D6C7EDE61EC6B09"/>
        <w:category>
          <w:name w:val="General"/>
          <w:gallery w:val="placeholder"/>
        </w:category>
        <w:types>
          <w:type w:val="bbPlcHdr"/>
        </w:types>
        <w:behaviors>
          <w:behavior w:val="content"/>
        </w:behaviors>
        <w:guid w:val="{CF58F7E4-2AE3-4D97-B89F-038B83C67812}"/>
      </w:docPartPr>
      <w:docPartBody>
        <w:p w:rsidR="00000000" w:rsidRDefault="00B0698B">
          <w:pPr>
            <w:pStyle w:val="0CBF08D7E17A46029D6C7EDE61EC6B09"/>
          </w:pPr>
          <w:r>
            <w:t>Auditor’s Report</w:t>
          </w:r>
        </w:p>
      </w:docPartBody>
    </w:docPart>
    <w:docPart>
      <w:docPartPr>
        <w:name w:val="E46AAD259C9344A5ACF66426616774EF"/>
        <w:category>
          <w:name w:val="General"/>
          <w:gallery w:val="placeholder"/>
        </w:category>
        <w:types>
          <w:type w:val="bbPlcHdr"/>
        </w:types>
        <w:behaviors>
          <w:behavior w:val="content"/>
        </w:behaviors>
        <w:guid w:val="{F2C07304-2C9A-4116-B8CE-F8445111CFE6}"/>
      </w:docPartPr>
      <w:docPartBody>
        <w:p w:rsidR="002A7C71" w:rsidRPr="00944D7A" w:rsidRDefault="00B0698B" w:rsidP="00D55CBC">
          <w:pPr>
            <w:pStyle w:val="ListNumber2"/>
          </w:pPr>
          <w:r w:rsidRPr="00944D7A">
            <w:t>Unqualified Opinion</w:t>
          </w:r>
        </w:p>
        <w:p w:rsidR="002A7C71" w:rsidRPr="00944D7A" w:rsidRDefault="00B0698B" w:rsidP="00D55CBC">
          <w:pPr>
            <w:pStyle w:val="ListNumber2"/>
          </w:pPr>
          <w:r w:rsidRPr="00944D7A">
            <w:t>Qualified Opinion Report</w:t>
          </w:r>
        </w:p>
        <w:p w:rsidR="002A7C71" w:rsidRPr="00944D7A" w:rsidRDefault="00B0698B" w:rsidP="00D55CBC">
          <w:pPr>
            <w:pStyle w:val="ListNumber2"/>
          </w:pPr>
          <w:r w:rsidRPr="00944D7A">
            <w:t>Adverse Opinion Report</w:t>
          </w:r>
        </w:p>
        <w:p w:rsidR="002A7C71" w:rsidRPr="00944D7A" w:rsidRDefault="00B0698B" w:rsidP="00D55CBC">
          <w:pPr>
            <w:pStyle w:val="ListNumber2"/>
          </w:pPr>
          <w:r w:rsidRPr="00944D7A">
            <w:t>Disclaimer of Opinion Report</w:t>
          </w:r>
        </w:p>
        <w:p w:rsidR="002A7C71" w:rsidRPr="00944D7A" w:rsidRDefault="00B0698B" w:rsidP="00D55CBC">
          <w:pPr>
            <w:pStyle w:val="ListNumber2"/>
          </w:pPr>
          <w:r w:rsidRPr="00944D7A">
            <w:t xml:space="preserve">Auditor’s Report on </w:t>
          </w:r>
          <w:r w:rsidRPr="00944D7A">
            <w:t>Internal Controls of Public Companies</w:t>
          </w:r>
        </w:p>
        <w:p w:rsidR="00000000" w:rsidRDefault="00B0698B">
          <w:pPr>
            <w:pStyle w:val="E46AAD259C9344A5ACF66426616774EF"/>
          </w:pPr>
          <w:r w:rsidRPr="00944D7A">
            <w:t>Going Concern</w:t>
          </w:r>
        </w:p>
      </w:docPartBody>
    </w:docPart>
    <w:docPart>
      <w:docPartPr>
        <w:name w:val="17B4B1185B284BB48A34F0B1FCFE99D8"/>
        <w:category>
          <w:name w:val="General"/>
          <w:gallery w:val="placeholder"/>
        </w:category>
        <w:types>
          <w:type w:val="bbPlcHdr"/>
        </w:types>
        <w:behaviors>
          <w:behavior w:val="content"/>
        </w:behaviors>
        <w:guid w:val="{0A2EAE7D-A89F-4AE6-9482-0893B503AD54}"/>
      </w:docPartPr>
      <w:docPartBody>
        <w:p w:rsidR="00000000" w:rsidRDefault="00B0698B">
          <w:pPr>
            <w:pStyle w:val="17B4B1185B284BB48A34F0B1FCFE99D8"/>
          </w:pPr>
          <w:r w:rsidRPr="00D55CBC">
            <w:t>“Got something very important to point out to your readers? Use this bar to make it stand out.”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98B"/>
    <w:rsid w:val="00B069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B126C29348E4FCBB2382BECF331F545">
    <w:name w:val="6B126C29348E4FCBB2382BECF331F545"/>
  </w:style>
  <w:style w:type="paragraph" w:customStyle="1" w:styleId="78F3427107214629A8E604DC7AB92288">
    <w:name w:val="78F3427107214629A8E604DC7AB92288"/>
  </w:style>
  <w:style w:type="paragraph" w:customStyle="1" w:styleId="EFE93FA757E64F18BAB699338095424A">
    <w:name w:val="EFE93FA757E64F18BAB699338095424A"/>
  </w:style>
  <w:style w:type="paragraph" w:customStyle="1" w:styleId="ED22A358956B4ED59B3E6399D93148D3">
    <w:name w:val="ED22A358956B4ED59B3E6399D93148D3"/>
  </w:style>
  <w:style w:type="paragraph" w:customStyle="1" w:styleId="A489D42BEBBE428F9A73A6DE2E92CEBD">
    <w:name w:val="A489D42BEBBE428F9A73A6DE2E92CEBD"/>
  </w:style>
  <w:style w:type="paragraph" w:customStyle="1" w:styleId="A3CD76B798234E31B6562505EF99EA2D">
    <w:name w:val="A3CD76B798234E31B6562505EF99EA2D"/>
  </w:style>
  <w:style w:type="paragraph" w:customStyle="1" w:styleId="43F9128BA72941879A2AFBEBCB17775A">
    <w:name w:val="43F9128BA72941879A2AFBEBCB17775A"/>
  </w:style>
  <w:style w:type="paragraph" w:customStyle="1" w:styleId="8D77BB0B10BD4457828BC0221DBC0996">
    <w:name w:val="8D77BB0B10BD4457828BC0221DBC0996"/>
  </w:style>
  <w:style w:type="paragraph" w:customStyle="1" w:styleId="A5DD275F3AE04084901161882D881D76">
    <w:name w:val="A5DD275F3AE04084901161882D881D76"/>
  </w:style>
  <w:style w:type="paragraph" w:customStyle="1" w:styleId="3F573E719F6743AFAA855B7659B2F2DE">
    <w:name w:val="3F573E719F6743AFAA855B7659B2F2DE"/>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9856FAD08D584A2A829B75D33FE17B46">
    <w:name w:val="9856FAD08D584A2A829B75D33FE17B46"/>
  </w:style>
  <w:style w:type="paragraph" w:customStyle="1" w:styleId="2A10B44289DF4406A636064EE508FE49">
    <w:name w:val="2A10B44289DF4406A636064EE508FE49"/>
  </w:style>
  <w:style w:type="paragraph" w:customStyle="1" w:styleId="A4D86AF02BD74F29952ADC670A4C5BAF">
    <w:name w:val="A4D86AF02BD74F29952ADC670A4C5BAF"/>
  </w:style>
  <w:style w:type="paragraph" w:customStyle="1" w:styleId="F851F701E7B641968D38E66CD29C54CA">
    <w:name w:val="F851F701E7B641968D38E66CD29C54CA"/>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41352EDC46CA47CEA48C34B663F89C72">
    <w:name w:val="41352EDC46CA47CEA48C34B663F89C72"/>
  </w:style>
  <w:style w:type="paragraph" w:customStyle="1" w:styleId="6A77A052C2BE4CCAA3E1019218D1D920">
    <w:name w:val="6A77A052C2BE4CCAA3E1019218D1D920"/>
  </w:style>
  <w:style w:type="paragraph" w:customStyle="1" w:styleId="FD0D7826D5D24FAC8BBB7376FC98A4E6">
    <w:name w:val="FD0D7826D5D24FAC8BBB7376FC98A4E6"/>
  </w:style>
  <w:style w:type="paragraph" w:customStyle="1" w:styleId="A4F027E338894C3EA265E9BC8755830F">
    <w:name w:val="A4F027E338894C3EA265E9BC8755830F"/>
  </w:style>
  <w:style w:type="paragraph" w:customStyle="1" w:styleId="E4469C33A4BB4265B5E257D09353A157">
    <w:name w:val="E4469C33A4BB4265B5E257D09353A157"/>
  </w:style>
  <w:style w:type="paragraph" w:customStyle="1" w:styleId="F47D89795D7A4A4DB79B44B1D264F70A">
    <w:name w:val="F47D89795D7A4A4DB79B44B1D264F70A"/>
  </w:style>
  <w:style w:type="paragraph" w:customStyle="1" w:styleId="CB2E65C0DB354D06A28CA8AFC849C83B">
    <w:name w:val="CB2E65C0DB354D06A28CA8AFC849C83B"/>
  </w:style>
  <w:style w:type="paragraph" w:customStyle="1" w:styleId="A1F8FFFED6A94D5AABE49337474BAF0A">
    <w:name w:val="A1F8FFFED6A94D5AABE49337474BAF0A"/>
  </w:style>
  <w:style w:type="paragraph" w:customStyle="1" w:styleId="C6BAC5209D864627981986AAE2A8DE69">
    <w:name w:val="C6BAC5209D864627981986AAE2A8DE69"/>
  </w:style>
  <w:style w:type="paragraph" w:customStyle="1" w:styleId="55DCDA92CBF24FCD876368C71046D98E">
    <w:name w:val="55DCDA92CBF24FCD876368C71046D98E"/>
  </w:style>
  <w:style w:type="paragraph" w:customStyle="1" w:styleId="11EF3843EAF54364BF9E02C5C7B05843">
    <w:name w:val="11EF3843EAF54364BF9E02C5C7B05843"/>
  </w:style>
  <w:style w:type="paragraph" w:customStyle="1" w:styleId="08DFEC6D0072419990B8654455128703">
    <w:name w:val="08DFEC6D0072419990B8654455128703"/>
  </w:style>
  <w:style w:type="paragraph" w:customStyle="1" w:styleId="A08B3236BC584944B2EFFCB2CEC93AD1">
    <w:name w:val="A08B3236BC584944B2EFFCB2CEC93AD1"/>
  </w:style>
  <w:style w:type="paragraph" w:customStyle="1" w:styleId="AB59A1AFB3DB4D85A459FFF8A9888BE3">
    <w:name w:val="AB59A1AFB3DB4D85A459FFF8A9888BE3"/>
  </w:style>
  <w:style w:type="paragraph" w:customStyle="1" w:styleId="77436460089A4198AC04ADFCAE2F2B1B">
    <w:name w:val="77436460089A4198AC04ADFCAE2F2B1B"/>
  </w:style>
  <w:style w:type="paragraph" w:customStyle="1" w:styleId="2EA144E5A5B74E248F4F4213108D4D48">
    <w:name w:val="2EA144E5A5B74E248F4F4213108D4D48"/>
  </w:style>
  <w:style w:type="paragraph" w:customStyle="1" w:styleId="FEC4FFC67EDA42C499AD1EC1E71E3E4A">
    <w:name w:val="FEC4FFC67EDA42C499AD1EC1E71E3E4A"/>
  </w:style>
  <w:style w:type="paragraph" w:customStyle="1" w:styleId="BF7DBC6007634767811E5E1D410982AA">
    <w:name w:val="BF7DBC6007634767811E5E1D410982AA"/>
  </w:style>
  <w:style w:type="paragraph" w:customStyle="1" w:styleId="FD01A1DE99CB4BAB87688848B74BE250">
    <w:name w:val="FD01A1DE99CB4BAB87688848B74BE250"/>
  </w:style>
  <w:style w:type="paragraph" w:customStyle="1" w:styleId="0CBF08D7E17A46029D6C7EDE61EC6B09">
    <w:name w:val="0CBF08D7E17A46029D6C7EDE61EC6B09"/>
  </w:style>
  <w:style w:type="paragraph" w:customStyle="1" w:styleId="E46AAD259C9344A5ACF66426616774EF">
    <w:name w:val="E46AAD259C9344A5ACF66426616774EF"/>
  </w:style>
  <w:style w:type="paragraph" w:customStyle="1" w:styleId="17B4B1185B284BB48A34F0B1FCFE99D8">
    <w:name w:val="17B4B1185B284BB48A34F0B1FCFE99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5</TotalTime>
  <Pages>6</Pages>
  <Words>518</Words>
  <Characters>2959</Characters>
  <Application>Microsoft Office Word</Application>
  <DocSecurity>0</DocSecurity>
  <Lines>24</Lines>
  <Paragraphs>6</Paragraphs>
  <ScaleCrop>false</ScaleCrop>
  <Company/>
  <LinksUpToDate>false</LinksUpToDate>
  <CharactersWithSpaces>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Rahul Kalubowila</dc:creator>
  <cp:keywords/>
  <cp:lastModifiedBy>Rahul Kalubowila</cp:lastModifiedBy>
  <cp:revision>2</cp:revision>
  <dcterms:created xsi:type="dcterms:W3CDTF">2020-02-17T04:22:00Z</dcterms:created>
  <dcterms:modified xsi:type="dcterms:W3CDTF">2020-02-17T04:29:00Z</dcterms:modified>
  <cp:contentStatus/>
  <cp:version/>
</cp:coreProperties>
</file>